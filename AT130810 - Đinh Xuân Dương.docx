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570"/>
      </w:tblGrid>
      <w:tr w:rsidR="000F0A9A" w:rsidTr="007019FB">
        <w:trPr>
          <w:trHeight w:val="4304"/>
        </w:trPr>
        <w:tc>
          <w:tcPr>
            <w:tcW w:w="9570" w:type="dxa"/>
            <w:shd w:val="clear" w:color="auto" w:fill="auto"/>
          </w:tcPr>
          <w:p w:rsidR="000F0A9A" w:rsidRDefault="000F0A9A" w:rsidP="007019FB">
            <w:pPr>
              <w:pStyle w:val="TrangBa"/>
              <w:spacing w:before="120"/>
            </w:pPr>
            <w:r>
              <w:t>BAN CƠ YẾU CHÍNH PHỦ</w:t>
            </w:r>
          </w:p>
          <w:p w:rsidR="000F0A9A" w:rsidRPr="002071CC" w:rsidRDefault="000F0A9A" w:rsidP="007019FB">
            <w:pPr>
              <w:pStyle w:val="TrangBa"/>
              <w:rPr>
                <w:b/>
              </w:rPr>
            </w:pPr>
            <w:r w:rsidRPr="002071CC">
              <w:rPr>
                <w:b/>
              </w:rPr>
              <w:t>HỌC VIỆN KỸ THUẬT MẬT MÃ</w:t>
            </w:r>
          </w:p>
          <w:p w:rsidR="000F0A9A" w:rsidRDefault="000F0A9A" w:rsidP="007019FB">
            <w:pPr>
              <w:pStyle w:val="TrangBa"/>
            </w:pPr>
            <w:r>
              <w:rPr>
                <w:rFonts w:cs="Times New Roman"/>
              </w:rPr>
              <w:t>¯¯¯¯¯¯¯¯¯¯¯¯¯¯¯¯</w:t>
            </w:r>
          </w:p>
          <w:p w:rsidR="000F0A9A" w:rsidRDefault="000F0A9A" w:rsidP="007019FB">
            <w:pPr>
              <w:pStyle w:val="TrangBa"/>
            </w:pPr>
          </w:p>
          <w:p w:rsidR="000F0A9A" w:rsidRDefault="000E14C9" w:rsidP="007019FB">
            <w:pPr>
              <w:pStyle w:val="TrangB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111pt">
                  <v:imagedata r:id="rId8" o:title="Logo HvKTMM"/>
                </v:shape>
              </w:pict>
            </w:r>
          </w:p>
          <w:p w:rsidR="000F0A9A" w:rsidRDefault="000F0A9A" w:rsidP="007019FB">
            <w:pPr>
              <w:pStyle w:val="TrangBa"/>
            </w:pPr>
          </w:p>
        </w:tc>
      </w:tr>
      <w:tr w:rsidR="000F0A9A" w:rsidTr="00146B22">
        <w:trPr>
          <w:trHeight w:val="2541"/>
        </w:trPr>
        <w:tc>
          <w:tcPr>
            <w:tcW w:w="9570" w:type="dxa"/>
            <w:shd w:val="clear" w:color="auto" w:fill="auto"/>
          </w:tcPr>
          <w:p w:rsidR="000F0A9A" w:rsidRPr="00996BD0" w:rsidRDefault="00C66049" w:rsidP="007019FB">
            <w:pPr>
              <w:pStyle w:val="TrangBa"/>
              <w:rPr>
                <w:b/>
              </w:rPr>
            </w:pPr>
            <w:r w:rsidRPr="00996BD0">
              <w:rPr>
                <w:b/>
              </w:rPr>
              <w:t xml:space="preserve">ĐỀ CƯƠNG </w:t>
            </w:r>
            <w:r w:rsidR="000F0A9A" w:rsidRPr="00996BD0">
              <w:rPr>
                <w:b/>
              </w:rPr>
              <w:t>ĐỒ ÁN TỐT NGHIỆP</w:t>
            </w:r>
          </w:p>
          <w:p w:rsidR="000F0A9A" w:rsidRPr="00996BD0" w:rsidRDefault="000F0A9A" w:rsidP="007019FB">
            <w:pPr>
              <w:pStyle w:val="TrangBa"/>
              <w:rPr>
                <w:b/>
              </w:rPr>
            </w:pPr>
          </w:p>
          <w:p w:rsidR="002E2B98" w:rsidRPr="00996BD0" w:rsidRDefault="00996BD0" w:rsidP="002E2B98">
            <w:pPr>
              <w:pStyle w:val="TrangBa"/>
              <w:spacing w:line="276" w:lineRule="auto"/>
            </w:pPr>
            <w:r w:rsidRPr="00996BD0">
              <w:rPr>
                <w:b/>
              </w:rPr>
              <w:t>NGHIÊN</w:t>
            </w:r>
            <w:r>
              <w:rPr>
                <w:b/>
              </w:rPr>
              <w:t xml:space="preserve"> CỨU GIẢI PHÁP XÁC THỰC VÀ BẢO MẬT CHO API SERVICE TRONG PHÁT TRIỂN PHẦN MỀM</w:t>
            </w:r>
          </w:p>
        </w:tc>
      </w:tr>
      <w:tr w:rsidR="000F0A9A" w:rsidTr="00146B22">
        <w:trPr>
          <w:trHeight w:val="6427"/>
        </w:trPr>
        <w:tc>
          <w:tcPr>
            <w:tcW w:w="9570" w:type="dxa"/>
            <w:shd w:val="clear" w:color="auto" w:fill="auto"/>
          </w:tcPr>
          <w:p w:rsidR="000F0A9A" w:rsidRDefault="00B57BEB" w:rsidP="007019FB">
            <w:pPr>
              <w:pStyle w:val="TrangBa"/>
              <w:ind w:left="5103"/>
              <w:jc w:val="left"/>
            </w:pPr>
            <w:r>
              <w:t>N</w:t>
            </w:r>
            <w:r w:rsidR="000F0A9A">
              <w:t>gành: An toàn thông tin</w:t>
            </w:r>
          </w:p>
          <w:p w:rsidR="000F0A9A" w:rsidRDefault="000F0A9A" w:rsidP="007019FB">
            <w:pPr>
              <w:pStyle w:val="TrangBa"/>
              <w:ind w:left="5103"/>
              <w:jc w:val="left"/>
            </w:pPr>
            <w:r>
              <w:t xml:space="preserve">Mã số: </w:t>
            </w:r>
            <w:r w:rsidR="00B66380" w:rsidRPr="00B66380">
              <w:t>7</w:t>
            </w:r>
            <w:r w:rsidR="00B66380">
              <w:t>.</w:t>
            </w:r>
            <w:r w:rsidR="00B66380" w:rsidRPr="00B66380">
              <w:t>48</w:t>
            </w:r>
            <w:r w:rsidR="00B66380">
              <w:t>.</w:t>
            </w:r>
            <w:r w:rsidR="00B66380" w:rsidRPr="00B66380">
              <w:t>02</w:t>
            </w:r>
            <w:r w:rsidR="00B66380">
              <w:t>.</w:t>
            </w:r>
            <w:r w:rsidR="00B66380" w:rsidRPr="00B66380">
              <w:t>02</w:t>
            </w:r>
          </w:p>
          <w:p w:rsidR="000F0A9A" w:rsidRDefault="000F0A9A" w:rsidP="007019FB">
            <w:pPr>
              <w:pStyle w:val="TrangBa"/>
              <w:tabs>
                <w:tab w:val="left" w:pos="4005"/>
                <w:tab w:val="left" w:pos="4820"/>
              </w:tabs>
              <w:jc w:val="left"/>
            </w:pPr>
          </w:p>
          <w:p w:rsidR="000F0A9A" w:rsidRDefault="000F0A9A" w:rsidP="007019FB">
            <w:pPr>
              <w:pStyle w:val="TrangBa"/>
              <w:tabs>
                <w:tab w:val="left" w:pos="4005"/>
                <w:tab w:val="left" w:pos="4820"/>
              </w:tabs>
              <w:jc w:val="left"/>
            </w:pPr>
          </w:p>
          <w:p w:rsidR="000F0A9A" w:rsidRDefault="000F0A9A" w:rsidP="007019FB">
            <w:pPr>
              <w:pStyle w:val="TrangBa"/>
              <w:tabs>
                <w:tab w:val="left" w:pos="4005"/>
                <w:tab w:val="left" w:pos="4820"/>
              </w:tabs>
              <w:jc w:val="left"/>
            </w:pPr>
          </w:p>
          <w:p w:rsidR="000F0A9A" w:rsidRDefault="000F0A9A" w:rsidP="00D36C81">
            <w:pPr>
              <w:pStyle w:val="TrangBa"/>
              <w:tabs>
                <w:tab w:val="left" w:pos="1134"/>
                <w:tab w:val="left" w:pos="1701"/>
              </w:tabs>
              <w:jc w:val="left"/>
            </w:pPr>
            <w:r>
              <w:tab/>
            </w:r>
            <w:r>
              <w:rPr>
                <w:i/>
              </w:rPr>
              <w:t>Sinh viên t</w:t>
            </w:r>
            <w:r w:rsidRPr="00340958">
              <w:rPr>
                <w:i/>
              </w:rPr>
              <w:t>hực hiện</w:t>
            </w:r>
            <w:r>
              <w:t>:</w:t>
            </w:r>
          </w:p>
          <w:p w:rsidR="0068738F" w:rsidRPr="0068738F" w:rsidRDefault="000F0A9A" w:rsidP="00D36C81">
            <w:pPr>
              <w:pStyle w:val="TrangBa"/>
              <w:tabs>
                <w:tab w:val="left" w:pos="1134"/>
                <w:tab w:val="left" w:pos="1701"/>
              </w:tabs>
              <w:jc w:val="left"/>
              <w:rPr>
                <w:b/>
              </w:rPr>
            </w:pPr>
            <w:r w:rsidRPr="00340958">
              <w:rPr>
                <w:b/>
              </w:rPr>
              <w:tab/>
            </w:r>
            <w:r w:rsidRPr="00340958">
              <w:rPr>
                <w:b/>
              </w:rPr>
              <w:tab/>
            </w:r>
            <w:r w:rsidR="00A95A3B">
              <w:rPr>
                <w:b/>
              </w:rPr>
              <w:t>Đinh Xuân Dương</w:t>
            </w:r>
          </w:p>
          <w:p w:rsidR="000F0A9A" w:rsidRDefault="000F0A9A" w:rsidP="00D36C81">
            <w:pPr>
              <w:pStyle w:val="TrangBa"/>
              <w:tabs>
                <w:tab w:val="left" w:pos="1134"/>
                <w:tab w:val="left" w:pos="1701"/>
              </w:tabs>
              <w:jc w:val="left"/>
            </w:pPr>
            <w:r>
              <w:tab/>
            </w:r>
            <w:r>
              <w:tab/>
              <w:t xml:space="preserve">Lớp: </w:t>
            </w:r>
            <w:r w:rsidR="00A95A3B">
              <w:t>AT13i</w:t>
            </w:r>
          </w:p>
          <w:p w:rsidR="000F0A9A" w:rsidRDefault="000F0A9A" w:rsidP="00D36C81">
            <w:pPr>
              <w:pStyle w:val="TrangBa"/>
              <w:tabs>
                <w:tab w:val="left" w:pos="1134"/>
                <w:tab w:val="left" w:pos="1701"/>
              </w:tabs>
              <w:jc w:val="left"/>
            </w:pPr>
          </w:p>
          <w:p w:rsidR="000F0A9A" w:rsidRDefault="000F0A9A" w:rsidP="00D36C81">
            <w:pPr>
              <w:pStyle w:val="TrangBa"/>
              <w:tabs>
                <w:tab w:val="left" w:pos="1134"/>
                <w:tab w:val="left" w:pos="1701"/>
              </w:tabs>
              <w:jc w:val="left"/>
            </w:pPr>
            <w:r>
              <w:tab/>
            </w:r>
            <w:r w:rsidR="007F19BE">
              <w:rPr>
                <w:i/>
              </w:rPr>
              <w:t xml:space="preserve">Giảng viên hướng dẫn </w:t>
            </w:r>
            <w:r>
              <w:t>:</w:t>
            </w:r>
          </w:p>
          <w:p w:rsidR="000F0A9A" w:rsidRPr="00340958" w:rsidRDefault="000F0A9A" w:rsidP="00D36C81">
            <w:pPr>
              <w:pStyle w:val="TrangBa"/>
              <w:tabs>
                <w:tab w:val="left" w:pos="1134"/>
                <w:tab w:val="left" w:pos="1701"/>
              </w:tabs>
              <w:jc w:val="left"/>
              <w:rPr>
                <w:b/>
              </w:rPr>
            </w:pPr>
            <w:r w:rsidRPr="00340958">
              <w:rPr>
                <w:b/>
              </w:rPr>
              <w:tab/>
            </w:r>
            <w:r w:rsidRPr="00340958">
              <w:rPr>
                <w:b/>
              </w:rPr>
              <w:tab/>
              <w:t>T</w:t>
            </w:r>
            <w:r w:rsidR="00003147">
              <w:rPr>
                <w:b/>
              </w:rPr>
              <w:t>h</w:t>
            </w:r>
            <w:r w:rsidRPr="00340958">
              <w:rPr>
                <w:b/>
              </w:rPr>
              <w:t xml:space="preserve">S. </w:t>
            </w:r>
            <w:r w:rsidR="00A95A3B">
              <w:rPr>
                <w:b/>
              </w:rPr>
              <w:t>Nguyễn Thị Hồng Hà</w:t>
            </w:r>
          </w:p>
          <w:p w:rsidR="000F0A9A" w:rsidRDefault="000F0A9A" w:rsidP="00D36C81">
            <w:pPr>
              <w:pStyle w:val="TrangBa"/>
              <w:tabs>
                <w:tab w:val="left" w:pos="1134"/>
                <w:tab w:val="left" w:pos="1701"/>
              </w:tabs>
              <w:jc w:val="left"/>
            </w:pPr>
            <w:r>
              <w:tab/>
            </w:r>
            <w:r>
              <w:tab/>
              <w:t>Khoa An toàn thông tin – Học viện Kỹ thuật mật mã</w:t>
            </w:r>
          </w:p>
          <w:p w:rsidR="000F0A9A" w:rsidRDefault="000F0A9A" w:rsidP="00A95A3B">
            <w:pPr>
              <w:pStyle w:val="TrangBa"/>
              <w:tabs>
                <w:tab w:val="left" w:pos="1134"/>
                <w:tab w:val="left" w:pos="1701"/>
              </w:tabs>
              <w:jc w:val="left"/>
            </w:pPr>
          </w:p>
        </w:tc>
      </w:tr>
      <w:tr w:rsidR="000F0A9A" w:rsidTr="007019FB">
        <w:trPr>
          <w:trHeight w:val="992"/>
        </w:trPr>
        <w:tc>
          <w:tcPr>
            <w:tcW w:w="9570" w:type="dxa"/>
            <w:shd w:val="clear" w:color="auto" w:fill="auto"/>
            <w:vAlign w:val="bottom"/>
          </w:tcPr>
          <w:p w:rsidR="000F0A9A" w:rsidRDefault="000F0A9A" w:rsidP="007019FB">
            <w:pPr>
              <w:pStyle w:val="TrangBa"/>
            </w:pPr>
            <w:r>
              <w:t>Hà Nộ</w:t>
            </w:r>
            <w:r w:rsidR="00201AD9">
              <w:t>i, 20</w:t>
            </w:r>
            <w:r w:rsidR="0068738F">
              <w:t>21</w:t>
            </w:r>
          </w:p>
        </w:tc>
      </w:tr>
    </w:tbl>
    <w:p w:rsidR="000F0A9A" w:rsidRDefault="000F0A9A" w:rsidP="002071CC">
      <w:pPr>
        <w:pStyle w:val="Mclc"/>
        <w:sectPr w:rsidR="000F0A9A" w:rsidSect="00B33A81">
          <w:footerReference w:type="default" r:id="rId9"/>
          <w:pgSz w:w="11906" w:h="16838"/>
          <w:pgMar w:top="1134" w:right="851" w:bottom="1134" w:left="1701" w:header="709" w:footer="709" w:gutter="0"/>
          <w:cols w:space="708"/>
          <w:titlePg/>
          <w:docGrid w:linePitch="381"/>
        </w:sectPr>
      </w:pPr>
    </w:p>
    <w:p w:rsidR="00537C38" w:rsidRDefault="00537C38" w:rsidP="00537C38">
      <w:pPr>
        <w:pStyle w:val="Heading1"/>
        <w:rPr>
          <w:lang w:eastAsia="en-AU"/>
        </w:rPr>
      </w:pPr>
      <w:bookmarkStart w:id="0" w:name="_Toc452402282"/>
      <w:bookmarkStart w:id="1" w:name="_Toc452409574"/>
      <w:r>
        <w:rPr>
          <w:lang w:eastAsia="en-AU"/>
        </w:rPr>
        <w:lastRenderedPageBreak/>
        <w:t>Mở đầu</w:t>
      </w:r>
    </w:p>
    <w:bookmarkEnd w:id="0"/>
    <w:bookmarkEnd w:id="1"/>
    <w:p w:rsidR="005A5817" w:rsidRDefault="00537C38" w:rsidP="00537C38">
      <w:pPr>
        <w:pStyle w:val="Heading2"/>
        <w:rPr>
          <w:lang w:eastAsia="en-AU"/>
        </w:rPr>
      </w:pPr>
      <w:r>
        <w:rPr>
          <w:lang w:eastAsia="en-AU"/>
        </w:rPr>
        <w:t>Tính</w:t>
      </w:r>
      <w:r w:rsidR="00A95A3B">
        <w:rPr>
          <w:lang w:eastAsia="en-AU"/>
        </w:rPr>
        <w:t xml:space="preserve"> cấp thiết của việc xác thực và bảo mật cho API service</w:t>
      </w:r>
    </w:p>
    <w:p w:rsidR="00F83C56" w:rsidRDefault="00F3386B" w:rsidP="00F83C56">
      <w:pPr>
        <w:rPr>
          <w:rFonts w:cs="Times New Roman"/>
          <w:color w:val="222222"/>
          <w:shd w:val="clear" w:color="auto" w:fill="FFFFFF"/>
        </w:rPr>
      </w:pPr>
      <w:r w:rsidRPr="00F3386B">
        <w:rPr>
          <w:rFonts w:cs="Times New Roman"/>
          <w:color w:val="222222"/>
          <w:shd w:val="clear" w:color="auto" w:fill="FFFFFF"/>
        </w:rPr>
        <w:t>API cung cấp khả năng cung cấp khả năng truy xuất đến một tập các hàm hay dùng. Và từ đó có thể trao đổi dữ liệu giữa các ứng dụng</w:t>
      </w:r>
      <w:r w:rsidR="00F83C56">
        <w:rPr>
          <w:rFonts w:cs="Times New Roman"/>
          <w:color w:val="222222"/>
          <w:shd w:val="clear" w:color="auto" w:fill="FFFFFF"/>
        </w:rPr>
        <w:t>. Nói một cách khác API là công cụ kết nối giữa các phần mềm.</w:t>
      </w:r>
    </w:p>
    <w:p w:rsidR="00F83C56" w:rsidRDefault="00F83C56" w:rsidP="00F83C56">
      <w:pPr>
        <w:rPr>
          <w:rFonts w:cs="Times New Roman"/>
          <w:color w:val="222222"/>
          <w:shd w:val="clear" w:color="auto" w:fill="FFFFFF"/>
        </w:rPr>
      </w:pPr>
      <w:r>
        <w:rPr>
          <w:rFonts w:cs="Times New Roman"/>
          <w:color w:val="222222"/>
          <w:shd w:val="clear" w:color="auto" w:fill="FFFFFF"/>
        </w:rPr>
        <w:t>Chính vì sự linh hoạt cũng như hiệu quả của API nên hiện nay hệ thống lớn đang sử dụng API để trao đổi thông tin giữa các phần mềm. Nên yêu đầu xác thực người dung cũng như bảo mật cho các API Service đang thực sự là cấp thiết.</w:t>
      </w:r>
    </w:p>
    <w:p w:rsidR="00537C38" w:rsidRDefault="00537C38" w:rsidP="00537C38">
      <w:pPr>
        <w:pStyle w:val="Heading2"/>
        <w:rPr>
          <w:lang w:eastAsia="en-AU"/>
        </w:rPr>
      </w:pPr>
      <w:r>
        <w:rPr>
          <w:lang w:eastAsia="en-AU"/>
        </w:rPr>
        <w:t>Mục tiêu thực hiện đồ án</w:t>
      </w:r>
    </w:p>
    <w:p w:rsidR="00F83C56" w:rsidRPr="00F83C56" w:rsidRDefault="00F83C56" w:rsidP="00F83C56">
      <w:pPr>
        <w:numPr>
          <w:ilvl w:val="0"/>
          <w:numId w:val="32"/>
        </w:numPr>
        <w:rPr>
          <w:lang w:eastAsia="en-AU"/>
        </w:rPr>
      </w:pPr>
      <w:r>
        <w:rPr>
          <w:lang w:eastAsia="en-AU"/>
        </w:rPr>
        <w:t>Hiểu được tính cấp thiết của API service</w:t>
      </w:r>
    </w:p>
    <w:p w:rsidR="00F83C56" w:rsidRDefault="00F83C56" w:rsidP="00F83C56">
      <w:pPr>
        <w:numPr>
          <w:ilvl w:val="0"/>
          <w:numId w:val="32"/>
        </w:numPr>
        <w:rPr>
          <w:lang w:eastAsia="en-AU"/>
        </w:rPr>
      </w:pPr>
      <w:r>
        <w:rPr>
          <w:lang w:eastAsia="en-AU"/>
        </w:rPr>
        <w:t>Nắm được khái niệm, cơ chế hoạt động của một API service.</w:t>
      </w:r>
    </w:p>
    <w:p w:rsidR="00F83C56" w:rsidRDefault="00F83C56" w:rsidP="00F83C56">
      <w:pPr>
        <w:numPr>
          <w:ilvl w:val="0"/>
          <w:numId w:val="32"/>
        </w:numPr>
        <w:rPr>
          <w:lang w:eastAsia="en-AU"/>
        </w:rPr>
      </w:pPr>
      <w:r>
        <w:rPr>
          <w:lang w:eastAsia="en-AU"/>
        </w:rPr>
        <w:t>Triền khai được một API service có đủ các tính chất của an toàn thông tin như:</w:t>
      </w:r>
    </w:p>
    <w:p w:rsidR="00F83C56" w:rsidRDefault="00F83C56" w:rsidP="00F83C56">
      <w:pPr>
        <w:ind w:left="1069" w:firstLine="0"/>
        <w:rPr>
          <w:lang w:eastAsia="en-AU"/>
        </w:rPr>
      </w:pPr>
      <w:r>
        <w:rPr>
          <w:lang w:eastAsia="en-AU"/>
        </w:rPr>
        <w:t>+ Tính toàn vẹn</w:t>
      </w:r>
    </w:p>
    <w:p w:rsidR="00F83C56" w:rsidRDefault="00F83C56" w:rsidP="00F83C56">
      <w:pPr>
        <w:ind w:left="1069" w:firstLine="0"/>
        <w:rPr>
          <w:lang w:eastAsia="en-AU"/>
        </w:rPr>
      </w:pPr>
      <w:r>
        <w:rPr>
          <w:lang w:eastAsia="en-AU"/>
        </w:rPr>
        <w:t>+ Tính bảo mật</w:t>
      </w:r>
    </w:p>
    <w:p w:rsidR="00F83C56" w:rsidRDefault="00F83C56" w:rsidP="00F83C56">
      <w:pPr>
        <w:ind w:left="1069" w:firstLine="0"/>
        <w:rPr>
          <w:lang w:eastAsia="en-AU"/>
        </w:rPr>
      </w:pPr>
      <w:r>
        <w:rPr>
          <w:lang w:eastAsia="en-AU"/>
        </w:rPr>
        <w:t>+ Tính sẵn sang</w:t>
      </w:r>
    </w:p>
    <w:p w:rsidR="00F83C56" w:rsidRDefault="00F83C56" w:rsidP="00F83C56">
      <w:pPr>
        <w:ind w:left="1069" w:firstLine="0"/>
        <w:rPr>
          <w:lang w:eastAsia="en-AU"/>
        </w:rPr>
      </w:pPr>
      <w:r>
        <w:rPr>
          <w:lang w:eastAsia="en-AU"/>
        </w:rPr>
        <w:t xml:space="preserve">+ Tính xác thực </w:t>
      </w:r>
    </w:p>
    <w:p w:rsidR="00F83C56" w:rsidRDefault="00F83C56" w:rsidP="00F83C56">
      <w:pPr>
        <w:ind w:left="1069" w:firstLine="0"/>
        <w:rPr>
          <w:lang w:eastAsia="en-AU"/>
        </w:rPr>
      </w:pPr>
      <w:r>
        <w:rPr>
          <w:lang w:eastAsia="en-AU"/>
        </w:rPr>
        <w:t>+ Chống chối bỏ</w:t>
      </w:r>
    </w:p>
    <w:p w:rsidR="002752B7" w:rsidRPr="00F83C56" w:rsidRDefault="00E75A2A" w:rsidP="002752B7">
      <w:pPr>
        <w:rPr>
          <w:lang w:eastAsia="en-AU"/>
        </w:rPr>
      </w:pPr>
      <w:r>
        <w:rPr>
          <w:lang w:eastAsia="en-AU"/>
        </w:rPr>
        <w:t>-</w:t>
      </w:r>
      <w:r w:rsidR="002752B7">
        <w:rPr>
          <w:lang w:eastAsia="en-AU"/>
        </w:rPr>
        <w:t xml:space="preserve"> Khắc phục được một số nhược điểm của một số API service đang gặp phải</w:t>
      </w:r>
    </w:p>
    <w:p w:rsidR="00537C38" w:rsidRPr="00537C38" w:rsidRDefault="00537C38" w:rsidP="00537C38">
      <w:pPr>
        <w:pStyle w:val="Heading1"/>
        <w:rPr>
          <w:lang w:eastAsia="en-AU"/>
        </w:rPr>
      </w:pPr>
      <w:r>
        <w:rPr>
          <w:lang w:eastAsia="en-AU"/>
        </w:rPr>
        <w:t>Dự kiến các Chương, mục</w:t>
      </w:r>
    </w:p>
    <w:p w:rsidR="000A3835" w:rsidRDefault="0045294B" w:rsidP="000A3835">
      <w:pPr>
        <w:pStyle w:val="DCCT-Level1"/>
      </w:pPr>
      <w:r>
        <w:rPr>
          <w:lang w:val="en-US"/>
        </w:rPr>
        <w:t>Giới thiệu về API service</w:t>
      </w:r>
    </w:p>
    <w:p w:rsidR="00EF5E70" w:rsidRPr="00A01C24" w:rsidRDefault="00A01C24" w:rsidP="00EF5E70">
      <w:pPr>
        <w:pStyle w:val="DCCT-Body"/>
      </w:pPr>
      <w:r>
        <w:t>Chương này trình bày...</w:t>
      </w:r>
    </w:p>
    <w:p w:rsidR="000A3835" w:rsidRPr="00D03716" w:rsidRDefault="000A3835" w:rsidP="000A3835">
      <w:pPr>
        <w:pStyle w:val="DCCT-Level2"/>
      </w:pPr>
      <w:r w:rsidRPr="003E7885">
        <w:t>Khái niệ</w:t>
      </w:r>
      <w:r w:rsidR="0045294B">
        <w:t xml:space="preserve">m về </w:t>
      </w:r>
      <w:r w:rsidR="0045294B">
        <w:rPr>
          <w:lang w:val="en-US"/>
        </w:rPr>
        <w:t xml:space="preserve">API service </w:t>
      </w:r>
      <w:r w:rsidR="007F19BE">
        <w:rPr>
          <w:lang w:val="en-US"/>
        </w:rPr>
        <w:t>? Tại sao API lại phổ biến ?</w:t>
      </w:r>
    </w:p>
    <w:p w:rsidR="00D03716" w:rsidRPr="003E7885" w:rsidRDefault="00D03716" w:rsidP="000A3835">
      <w:pPr>
        <w:pStyle w:val="DCCT-Level2"/>
      </w:pPr>
      <w:r>
        <w:rPr>
          <w:lang w:val="en-US"/>
        </w:rPr>
        <w:t>Hiểu rõ về chuẩn REST và RESTful API.</w:t>
      </w:r>
    </w:p>
    <w:p w:rsidR="000A3835" w:rsidRPr="003E7885" w:rsidRDefault="007F19BE" w:rsidP="000A3835">
      <w:pPr>
        <w:pStyle w:val="DCCT-Level2"/>
      </w:pPr>
      <w:r>
        <w:rPr>
          <w:lang w:val="en-US"/>
        </w:rPr>
        <w:t>Các đặc trưng cơ bản của API service</w:t>
      </w:r>
    </w:p>
    <w:p w:rsidR="000A3835" w:rsidRPr="007F19BE" w:rsidRDefault="007F19BE" w:rsidP="000A3835">
      <w:pPr>
        <w:pStyle w:val="DCCT-Level2"/>
      </w:pPr>
      <w:r>
        <w:rPr>
          <w:lang w:val="en-US"/>
        </w:rPr>
        <w:t>Phân lại các API :</w:t>
      </w:r>
    </w:p>
    <w:p w:rsidR="007F19BE" w:rsidRPr="008F19A3" w:rsidRDefault="007F19BE" w:rsidP="007F19BE">
      <w:pPr>
        <w:pStyle w:val="DCCT-Level3"/>
      </w:pPr>
      <w:r w:rsidRPr="008F19A3">
        <w:rPr>
          <w:lang w:val="en-US"/>
        </w:rPr>
        <w:t>Phân lại API theo phân ngành nhỏ trong công nghệ thông tin.</w:t>
      </w:r>
    </w:p>
    <w:p w:rsidR="007F19BE" w:rsidRPr="008F19A3" w:rsidRDefault="007F19BE" w:rsidP="007F19BE">
      <w:pPr>
        <w:pStyle w:val="DCCT-Level3"/>
      </w:pPr>
      <w:r w:rsidRPr="008F19A3">
        <w:rPr>
          <w:lang w:val="en-US"/>
        </w:rPr>
        <w:t>Phân loại API theo quyền hạn truy cập</w:t>
      </w:r>
    </w:p>
    <w:p w:rsidR="007F19BE" w:rsidRPr="007F19BE" w:rsidRDefault="007F19BE" w:rsidP="007F19BE">
      <w:pPr>
        <w:pStyle w:val="DCCT-Level2"/>
      </w:pPr>
      <w:r>
        <w:rPr>
          <w:lang w:val="en-US"/>
        </w:rPr>
        <w:t>Ưu điểm và nhược điểm của API</w:t>
      </w:r>
    </w:p>
    <w:p w:rsidR="007F19BE" w:rsidRPr="007F19BE" w:rsidRDefault="007F19BE" w:rsidP="007F19BE">
      <w:pPr>
        <w:pStyle w:val="DCCT-Level2"/>
      </w:pPr>
      <w:r>
        <w:rPr>
          <w:lang w:val="en-US"/>
        </w:rPr>
        <w:t xml:space="preserve">Các khó </w:t>
      </w:r>
      <w:r w:rsidR="00D03716">
        <w:rPr>
          <w:lang w:val="en-US"/>
        </w:rPr>
        <w:t>khă</w:t>
      </w:r>
      <w:r>
        <w:rPr>
          <w:lang w:val="en-US"/>
        </w:rPr>
        <w:t>n trong trong quá trình xây dựng một API service</w:t>
      </w:r>
    </w:p>
    <w:p w:rsidR="000A3835" w:rsidRPr="00AA28C9" w:rsidRDefault="00AA28C9" w:rsidP="000A3835">
      <w:pPr>
        <w:pStyle w:val="DCCT-UL2"/>
        <w:rPr>
          <w:lang w:val="en-US"/>
        </w:rPr>
      </w:pPr>
      <w:r>
        <w:rPr>
          <w:lang w:val="en-US"/>
        </w:rPr>
        <w:t>Kết luận Chương 1</w:t>
      </w:r>
    </w:p>
    <w:p w:rsidR="00AA28C9" w:rsidRDefault="00D03716" w:rsidP="00003147">
      <w:pPr>
        <w:pStyle w:val="DCCT-Level1"/>
      </w:pPr>
      <w:r>
        <w:rPr>
          <w:lang w:val="en-US"/>
        </w:rPr>
        <w:t>Xác thực</w:t>
      </w:r>
      <w:r w:rsidR="00003147">
        <w:rPr>
          <w:lang w:val="en-US"/>
        </w:rPr>
        <w:t xml:space="preserve"> người dùng và</w:t>
      </w:r>
      <w:r>
        <w:rPr>
          <w:lang w:val="en-US"/>
        </w:rPr>
        <w:t xml:space="preserve"> </w:t>
      </w:r>
      <w:r w:rsidR="00003147">
        <w:rPr>
          <w:lang w:val="en-US"/>
        </w:rPr>
        <w:t>b</w:t>
      </w:r>
      <w:r w:rsidR="00003147">
        <w:rPr>
          <w:lang w:val="en-US"/>
        </w:rPr>
        <w:t>ảo mật cho API service</w:t>
      </w:r>
    </w:p>
    <w:p w:rsidR="00003147" w:rsidRDefault="00A01C24" w:rsidP="00003147">
      <w:pPr>
        <w:pStyle w:val="DCCT-Body"/>
      </w:pPr>
      <w:r>
        <w:t>Chương này trình bày...</w:t>
      </w:r>
    </w:p>
    <w:p w:rsidR="00003147" w:rsidRPr="00003147" w:rsidRDefault="00003147" w:rsidP="00003147">
      <w:pPr>
        <w:pStyle w:val="DCCT-Body"/>
        <w:ind w:firstLine="0"/>
        <w:rPr>
          <w:i/>
        </w:rPr>
      </w:pPr>
      <w:r w:rsidRPr="00003147">
        <w:rPr>
          <w:i/>
        </w:rPr>
        <w:t>2.1 Xác thực người dùng trong API service</w:t>
      </w:r>
    </w:p>
    <w:p w:rsidR="00AA28C9" w:rsidRDefault="00AA7B7C" w:rsidP="00003147">
      <w:pPr>
        <w:pStyle w:val="DCCT-Level3"/>
      </w:pPr>
      <w:r>
        <w:t>Authentication và Authorization</w:t>
      </w:r>
    </w:p>
    <w:p w:rsidR="00AA28C9" w:rsidRPr="008F19A3" w:rsidRDefault="008F19A3" w:rsidP="00003147">
      <w:pPr>
        <w:pStyle w:val="DCCT-Level3"/>
      </w:pPr>
      <w:r>
        <w:lastRenderedPageBreak/>
        <w:t>HTTP Authentication</w:t>
      </w:r>
    </w:p>
    <w:p w:rsidR="008F19A3" w:rsidRPr="008F19A3" w:rsidRDefault="008F19A3" w:rsidP="00003147">
      <w:pPr>
        <w:pStyle w:val="DCCT-Level4"/>
      </w:pPr>
      <w:r>
        <w:t>Basic Authentication</w:t>
      </w:r>
    </w:p>
    <w:p w:rsidR="008F19A3" w:rsidRDefault="008F19A3" w:rsidP="00003147">
      <w:pPr>
        <w:pStyle w:val="DCCT-Level4"/>
      </w:pPr>
      <w:r>
        <w:t>Bearer Authentication</w:t>
      </w:r>
    </w:p>
    <w:p w:rsidR="00AA28C9" w:rsidRDefault="008F19A3" w:rsidP="00003147">
      <w:pPr>
        <w:pStyle w:val="DCCT-Level3"/>
      </w:pPr>
      <w:r>
        <w:t>API Keys</w:t>
      </w:r>
    </w:p>
    <w:p w:rsidR="00AA28C9" w:rsidRDefault="008F19A3" w:rsidP="00003147">
      <w:pPr>
        <w:pStyle w:val="DCCT-Level4"/>
      </w:pPr>
      <w:r>
        <w:t>Khái niệm API keys</w:t>
      </w:r>
    </w:p>
    <w:p w:rsidR="00AA28C9" w:rsidRPr="008F19A3" w:rsidRDefault="008F19A3" w:rsidP="00003147">
      <w:pPr>
        <w:pStyle w:val="DCCT-Level4"/>
      </w:pPr>
      <w:r>
        <w:t>Nguyên lý hoạt động</w:t>
      </w:r>
    </w:p>
    <w:p w:rsidR="008F19A3" w:rsidRPr="008F19A3" w:rsidRDefault="008F19A3" w:rsidP="00003147">
      <w:pPr>
        <w:pStyle w:val="DCCT-Level4"/>
      </w:pPr>
      <w:r>
        <w:t>Ưu điểm nhược điểm tại sao nên sử dụng API keys</w:t>
      </w:r>
    </w:p>
    <w:p w:rsidR="008F19A3" w:rsidRPr="008F19A3" w:rsidRDefault="008F19A3" w:rsidP="00003147">
      <w:pPr>
        <w:pStyle w:val="DCCT-Level3"/>
      </w:pPr>
      <w:r>
        <w:t>OAuth (2.0)</w:t>
      </w:r>
    </w:p>
    <w:p w:rsidR="008F19A3" w:rsidRPr="008F19A3" w:rsidRDefault="008F19A3" w:rsidP="00003147">
      <w:pPr>
        <w:pStyle w:val="DCCT-Level4"/>
      </w:pPr>
      <w:r>
        <w:t>Khái niệm</w:t>
      </w:r>
    </w:p>
    <w:p w:rsidR="008F19A3" w:rsidRPr="008F19A3" w:rsidRDefault="008F19A3" w:rsidP="00003147">
      <w:pPr>
        <w:pStyle w:val="DCCT-Level4"/>
      </w:pPr>
      <w:r>
        <w:t>Nguyên lý hoạt động</w:t>
      </w:r>
    </w:p>
    <w:p w:rsidR="008F19A3" w:rsidRPr="008F19A3" w:rsidRDefault="008F19A3" w:rsidP="00003147">
      <w:pPr>
        <w:pStyle w:val="DCCT-Level4"/>
      </w:pPr>
      <w:r>
        <w:t>Ưu điểm nhược điểm</w:t>
      </w:r>
    </w:p>
    <w:p w:rsidR="008F19A3" w:rsidRDefault="008F19A3" w:rsidP="00003147">
      <w:pPr>
        <w:pStyle w:val="DCCT-Level3"/>
      </w:pPr>
      <w:r>
        <w:t>Phương pháp kết nối OpenID</w:t>
      </w:r>
    </w:p>
    <w:p w:rsidR="00003147" w:rsidRPr="00003147" w:rsidRDefault="00003147" w:rsidP="00003147">
      <w:pPr>
        <w:pStyle w:val="DCCT-Level2"/>
      </w:pPr>
      <w:r>
        <w:rPr>
          <w:lang w:val="en-GB"/>
        </w:rPr>
        <w:t>Bảo mật trong API serive</w:t>
      </w:r>
    </w:p>
    <w:p w:rsidR="00901273" w:rsidRDefault="00901273" w:rsidP="00F85EDE">
      <w:pPr>
        <w:pStyle w:val="DCCT-Level3"/>
      </w:pPr>
      <w:r>
        <w:t>Request injection</w:t>
      </w:r>
    </w:p>
    <w:p w:rsidR="00AA28C9" w:rsidRPr="005B78E4" w:rsidRDefault="00D900CC" w:rsidP="00F85EDE">
      <w:pPr>
        <w:pStyle w:val="DCCT-Level3"/>
      </w:pPr>
      <w:r>
        <w:t>Spam request</w:t>
      </w:r>
    </w:p>
    <w:p w:rsidR="00D900CC" w:rsidRPr="005B78E4" w:rsidRDefault="00D900CC" w:rsidP="00F85EDE">
      <w:pPr>
        <w:pStyle w:val="DCCT-Level3"/>
      </w:pPr>
      <w:r>
        <w:t>Chặn outside request</w:t>
      </w:r>
    </w:p>
    <w:p w:rsidR="00AA28C9" w:rsidRDefault="00AA28C9" w:rsidP="00AA28C9">
      <w:pPr>
        <w:pStyle w:val="DCCT-UL2"/>
      </w:pPr>
      <w:r>
        <w:t xml:space="preserve">Kết luận </w:t>
      </w:r>
      <w:r w:rsidR="00003147">
        <w:t>Chương 2</w:t>
      </w:r>
    </w:p>
    <w:p w:rsidR="00D900CC" w:rsidRDefault="00D900CC" w:rsidP="00D900CC">
      <w:pPr>
        <w:pStyle w:val="DCCT-Level1"/>
        <w:rPr>
          <w:lang w:val="en-US"/>
        </w:rPr>
      </w:pPr>
      <w:r>
        <w:rPr>
          <w:lang w:val="en-US"/>
        </w:rPr>
        <w:t>Thực nghiệm xây dựng Web API theo chuẩn RESTful và an toàn</w:t>
      </w:r>
    </w:p>
    <w:p w:rsidR="000E7864" w:rsidRPr="000E7864" w:rsidRDefault="000E7864" w:rsidP="000E7864">
      <w:pPr>
        <w:pStyle w:val="DCCT-Level2"/>
        <w:rPr>
          <w:lang w:val="en-US"/>
        </w:rPr>
      </w:pPr>
      <w:r>
        <w:rPr>
          <w:lang w:val="en-US"/>
        </w:rPr>
        <w:t>Giới thiệu các công nghệ sử dụng trong phần thực nghiệm</w:t>
      </w:r>
      <w:bookmarkStart w:id="2" w:name="_GoBack"/>
      <w:bookmarkEnd w:id="2"/>
    </w:p>
    <w:p w:rsidR="000150AA" w:rsidRDefault="000150AA" w:rsidP="000150AA">
      <w:pPr>
        <w:pStyle w:val="DCCT-Level2"/>
        <w:rPr>
          <w:lang w:val="en-US"/>
        </w:rPr>
      </w:pPr>
      <w:r>
        <w:rPr>
          <w:lang w:val="en-US"/>
        </w:rPr>
        <w:t>Mô hình , lược đồ</w:t>
      </w:r>
    </w:p>
    <w:p w:rsidR="000150AA" w:rsidRDefault="000150AA" w:rsidP="000150AA">
      <w:pPr>
        <w:pStyle w:val="DCCT-Level2"/>
        <w:rPr>
          <w:lang w:val="en-US"/>
        </w:rPr>
      </w:pPr>
      <w:r>
        <w:rPr>
          <w:lang w:val="en-US"/>
        </w:rPr>
        <w:t>Thực nghiệm</w:t>
      </w:r>
    </w:p>
    <w:p w:rsidR="000150AA" w:rsidRPr="000150AA" w:rsidRDefault="000150AA" w:rsidP="000150AA">
      <w:pPr>
        <w:pStyle w:val="DCCT-Level2"/>
        <w:rPr>
          <w:lang w:val="en-US"/>
        </w:rPr>
      </w:pPr>
      <w:r>
        <w:rPr>
          <w:lang w:val="en-US"/>
        </w:rPr>
        <w:t>Kết quả, ý nghĩa</w:t>
      </w:r>
    </w:p>
    <w:p w:rsidR="00C67DA7" w:rsidRPr="00B57BEB" w:rsidRDefault="0070373B" w:rsidP="00537C38">
      <w:pPr>
        <w:pStyle w:val="Heading1"/>
        <w:rPr>
          <w:lang w:val="vi-VN"/>
        </w:rPr>
      </w:pPr>
      <w:bookmarkStart w:id="3" w:name="_Toc452402308"/>
      <w:bookmarkStart w:id="4" w:name="_Toc452409600"/>
      <w:r w:rsidRPr="00B57BEB">
        <w:rPr>
          <w:lang w:val="vi-VN"/>
        </w:rPr>
        <w:t>Tài liệu tham khảo</w:t>
      </w:r>
      <w:bookmarkEnd w:id="3"/>
      <w:bookmarkEnd w:id="4"/>
      <w:r w:rsidR="00537C38" w:rsidRPr="00B57BEB">
        <w:rPr>
          <w:lang w:val="vi-VN"/>
        </w:rPr>
        <w:t xml:space="preserve"> để làm đề cương</w:t>
      </w:r>
    </w:p>
    <w:p w:rsidR="001E6917" w:rsidRDefault="00537C38" w:rsidP="00A00859">
      <w:pPr>
        <w:pStyle w:val="Tiliuthamkho"/>
      </w:pPr>
      <w:r>
        <w:t xml:space="preserve"> </w:t>
      </w:r>
      <w:r w:rsidR="001E6917">
        <w:t>[</w:t>
      </w:r>
      <w:fldSimple w:instr=" SEQ Tai_Lieu_Tham_Khao \* MERGEFORMAT ">
        <w:r w:rsidR="0068738F">
          <w:rPr>
            <w:noProof/>
          </w:rPr>
          <w:t>1</w:t>
        </w:r>
      </w:fldSimple>
      <w:r w:rsidR="00E55944">
        <w:t>]</w:t>
      </w:r>
      <w:r w:rsidR="001E6917">
        <w:tab/>
      </w:r>
      <w:r w:rsidR="00D900CC">
        <w:t>4 Most used REST API Authentication Methods</w:t>
      </w:r>
    </w:p>
    <w:p w:rsidR="00D900CC" w:rsidRPr="008673A5" w:rsidRDefault="00D900CC" w:rsidP="00D900CC">
      <w:pPr>
        <w:pStyle w:val="Tiliuthamkho"/>
        <w:rPr>
          <w:color w:val="4472C4"/>
          <w:u w:val="single"/>
        </w:rPr>
      </w:pPr>
      <w:r w:rsidRPr="008673A5">
        <w:rPr>
          <w:color w:val="4472C4"/>
          <w:u w:val="single"/>
          <w:lang w:val="vi-VN"/>
        </w:rPr>
        <w:t>https://blog.restcase.com/4-most-used-rest-api-authentication-methods/</w:t>
      </w:r>
    </w:p>
    <w:p w:rsidR="003940E1" w:rsidRDefault="003940E1" w:rsidP="003940E1">
      <w:pPr>
        <w:pStyle w:val="Tiliuthamkho"/>
      </w:pPr>
      <w:r>
        <w:t>[</w:t>
      </w:r>
      <w:bookmarkStart w:id="5" w:name="TLTK_RSA_OAEP_Encryption_Scheme"/>
      <w:r>
        <w:fldChar w:fldCharType="begin"/>
      </w:r>
      <w:r>
        <w:instrText xml:space="preserve"> SEQ Tai_Lieu_Tham_Khao \* MERGEFORMAT </w:instrText>
      </w:r>
      <w:r>
        <w:fldChar w:fldCharType="separate"/>
      </w:r>
      <w:r w:rsidR="0068738F">
        <w:rPr>
          <w:noProof/>
        </w:rPr>
        <w:t>2</w:t>
      </w:r>
      <w:r>
        <w:fldChar w:fldCharType="end"/>
      </w:r>
      <w:bookmarkEnd w:id="5"/>
      <w:r w:rsidR="00E55944">
        <w:t>]</w:t>
      </w:r>
      <w:r>
        <w:tab/>
      </w:r>
      <w:r w:rsidR="00D900CC">
        <w:t>What is REST</w:t>
      </w:r>
    </w:p>
    <w:p w:rsidR="00D900CC" w:rsidRPr="008673A5" w:rsidRDefault="00D900CC" w:rsidP="003940E1">
      <w:pPr>
        <w:pStyle w:val="Tiliuthamkho"/>
        <w:rPr>
          <w:color w:val="4472C4"/>
          <w:u w:val="single"/>
        </w:rPr>
      </w:pPr>
      <w:r w:rsidRPr="008673A5">
        <w:rPr>
          <w:color w:val="4472C4"/>
          <w:u w:val="single"/>
        </w:rPr>
        <w:t>https://restfulapi.net/</w:t>
      </w:r>
    </w:p>
    <w:p w:rsidR="00A20E9A" w:rsidRDefault="00394EA6" w:rsidP="00394EA6">
      <w:pPr>
        <w:pStyle w:val="Tiliuthamkho"/>
      </w:pPr>
      <w:r>
        <w:t>[</w:t>
      </w:r>
      <w:fldSimple w:instr=" SEQ Tai_Lieu_Tham_Khao \* MERGEFORMAT ">
        <w:r w:rsidR="0068738F">
          <w:rPr>
            <w:noProof/>
          </w:rPr>
          <w:t>3</w:t>
        </w:r>
      </w:fldSimple>
      <w:r w:rsidR="00E55944">
        <w:t>]</w:t>
      </w:r>
      <w:r>
        <w:tab/>
      </w:r>
      <w:r w:rsidR="00A20E9A" w:rsidRPr="00A20E9A">
        <w:rPr>
          <w:rStyle w:val="Tntiliuthamkho"/>
          <w:i w:val="0"/>
        </w:rPr>
        <w:t>Khái niệm API</w:t>
      </w:r>
      <w:r w:rsidR="00A20E9A">
        <w:rPr>
          <w:rStyle w:val="Tntiliuthamkho"/>
          <w:i w:val="0"/>
        </w:rPr>
        <w:t xml:space="preserve"> theo Wikipedia</w:t>
      </w:r>
      <w:r w:rsidR="00B019C5">
        <w:br/>
      </w:r>
      <w:r w:rsidR="00A20E9A" w:rsidRPr="008673A5">
        <w:rPr>
          <w:color w:val="4472C4"/>
          <w:u w:val="single"/>
        </w:rPr>
        <w:t>https://en.wikipedia.org/wiki/API</w:t>
      </w:r>
      <w:r w:rsidR="00A20E9A" w:rsidRPr="00A20E9A">
        <w:t xml:space="preserve"> </w:t>
      </w:r>
    </w:p>
    <w:sectPr w:rsidR="00A20E9A" w:rsidSect="009E1B34">
      <w:footerReference w:type="default" r:id="rId10"/>
      <w:footerReference w:type="first" r:id="rId11"/>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4C9" w:rsidRDefault="000E14C9" w:rsidP="00FD4862">
      <w:pPr>
        <w:spacing w:line="240" w:lineRule="auto"/>
      </w:pPr>
      <w:r>
        <w:separator/>
      </w:r>
    </w:p>
  </w:endnote>
  <w:endnote w:type="continuationSeparator" w:id="0">
    <w:p w:rsidR="000E14C9" w:rsidRDefault="000E14C9"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1D" w:rsidRDefault="00AC1A1D" w:rsidP="00B33A81">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1D" w:rsidRDefault="00AC1A1D" w:rsidP="00B33A81">
    <w:pPr>
      <w:pStyle w:val="Footer"/>
      <w:jc w:val="center"/>
    </w:pPr>
    <w:r>
      <w:fldChar w:fldCharType="begin"/>
    </w:r>
    <w:r>
      <w:instrText xml:space="preserve"> PAGE   \* MERGEFORMAT </w:instrText>
    </w:r>
    <w:r>
      <w:fldChar w:fldCharType="separate"/>
    </w:r>
    <w:r w:rsidR="000E7864">
      <w:rPr>
        <w:noProof/>
      </w:rPr>
      <w:t>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1D" w:rsidRDefault="00AC1A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4C9" w:rsidRDefault="000E14C9" w:rsidP="00FD4862">
      <w:pPr>
        <w:spacing w:line="240" w:lineRule="auto"/>
      </w:pPr>
      <w:r>
        <w:separator/>
      </w:r>
    </w:p>
  </w:footnote>
  <w:footnote w:type="continuationSeparator" w:id="0">
    <w:p w:rsidR="000E14C9" w:rsidRDefault="000E14C9"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227D19"/>
    <w:multiLevelType w:val="multilevel"/>
    <w:tmpl w:val="F35490FC"/>
    <w:styleLink w:val="nhsmc"/>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0DC3E3D"/>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550C31"/>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577063"/>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B785956"/>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586357"/>
    <w:multiLevelType w:val="multilevel"/>
    <w:tmpl w:val="BA224520"/>
    <w:numStyleLink w:val="Style1"/>
  </w:abstractNum>
  <w:abstractNum w:abstractNumId="7" w15:restartNumberingAfterBreak="0">
    <w:nsid w:val="2DCA59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0113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2AF33C0"/>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034928"/>
    <w:multiLevelType w:val="multilevel"/>
    <w:tmpl w:val="57D4C79E"/>
    <w:numStyleLink w:val="UListHanging"/>
  </w:abstractNum>
  <w:abstractNum w:abstractNumId="11"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6EB7B32"/>
    <w:multiLevelType w:val="multilevel"/>
    <w:tmpl w:val="F35490FC"/>
    <w:numStyleLink w:val="nhsmc"/>
  </w:abstractNum>
  <w:abstractNum w:abstractNumId="14" w15:restartNumberingAfterBreak="0">
    <w:nsid w:val="47717E93"/>
    <w:multiLevelType w:val="multilevel"/>
    <w:tmpl w:val="57D4C79E"/>
    <w:numStyleLink w:val="UListHanging"/>
  </w:abstractNum>
  <w:abstractNum w:abstractNumId="15" w15:restartNumberingAfterBreak="0">
    <w:nsid w:val="47BC32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B745D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00D3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22D5698"/>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4F804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D567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1AD7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60B0C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B4B77CD"/>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1B2196D"/>
    <w:multiLevelType w:val="multilevel"/>
    <w:tmpl w:val="F35490FC"/>
    <w:numStyleLink w:val="nhsmc"/>
  </w:abstractNum>
  <w:abstractNum w:abstractNumId="26" w15:restartNumberingAfterBreak="0">
    <w:nsid w:val="786810DB"/>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671E69"/>
    <w:multiLevelType w:val="hybridMultilevel"/>
    <w:tmpl w:val="09323044"/>
    <w:lvl w:ilvl="0" w:tplc="2AE4DC88">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AC414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C1509D5"/>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9"/>
  </w:num>
  <w:num w:numId="3">
    <w:abstractNumId w:val="20"/>
  </w:num>
  <w:num w:numId="4">
    <w:abstractNumId w:val="24"/>
  </w:num>
  <w:num w:numId="5">
    <w:abstractNumId w:val="4"/>
  </w:num>
  <w:num w:numId="6">
    <w:abstractNumId w:val="5"/>
  </w:num>
  <w:num w:numId="7">
    <w:abstractNumId w:val="16"/>
  </w:num>
  <w:num w:numId="8">
    <w:abstractNumId w:val="23"/>
  </w:num>
  <w:num w:numId="9">
    <w:abstractNumId w:val="12"/>
  </w:num>
  <w:num w:numId="10">
    <w:abstractNumId w:val="11"/>
  </w:num>
  <w:num w:numId="11">
    <w:abstractNumId w:val="2"/>
  </w:num>
  <w:num w:numId="12">
    <w:abstractNumId w:val="18"/>
  </w:num>
  <w:num w:numId="13">
    <w:abstractNumId w:val="22"/>
  </w:num>
  <w:num w:numId="14">
    <w:abstractNumId w:val="29"/>
  </w:num>
  <w:num w:numId="15">
    <w:abstractNumId w:val="26"/>
  </w:num>
  <w:num w:numId="16">
    <w:abstractNumId w:val="3"/>
  </w:num>
  <w:num w:numId="17">
    <w:abstractNumId w:val="28"/>
  </w:num>
  <w:num w:numId="18">
    <w:abstractNumId w:val="9"/>
  </w:num>
  <w:num w:numId="19">
    <w:abstractNumId w:val="17"/>
  </w:num>
  <w:num w:numId="20">
    <w:abstractNumId w:val="15"/>
  </w:num>
  <w:num w:numId="21">
    <w:abstractNumId w:val="7"/>
  </w:num>
  <w:num w:numId="22">
    <w:abstractNumId w:val="8"/>
  </w:num>
  <w:num w:numId="23">
    <w:abstractNumId w:val="1"/>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0"/>
  </w:num>
  <w:num w:numId="27">
    <w:abstractNumId w:val="14"/>
  </w:num>
  <w:num w:numId="28">
    <w:abstractNumId w:val="25"/>
  </w:num>
  <w:num w:numId="29">
    <w:abstractNumId w:val="13"/>
  </w:num>
  <w:num w:numId="30">
    <w:abstractNumId w:val="21"/>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09"/>
  <w:characterSpacingControl w:val="doNotCompress"/>
  <w:hdrShapeDefaults>
    <o:shapedefaults v:ext="edit" spidmax="2049"/>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738F"/>
    <w:rsid w:val="00003147"/>
    <w:rsid w:val="00004854"/>
    <w:rsid w:val="000124E6"/>
    <w:rsid w:val="000150AA"/>
    <w:rsid w:val="00021667"/>
    <w:rsid w:val="00023DA9"/>
    <w:rsid w:val="0002678D"/>
    <w:rsid w:val="000279D9"/>
    <w:rsid w:val="000329C5"/>
    <w:rsid w:val="00040041"/>
    <w:rsid w:val="000409A5"/>
    <w:rsid w:val="00042B9C"/>
    <w:rsid w:val="0004733C"/>
    <w:rsid w:val="000530E3"/>
    <w:rsid w:val="000541A0"/>
    <w:rsid w:val="00055022"/>
    <w:rsid w:val="00055BB0"/>
    <w:rsid w:val="00060D29"/>
    <w:rsid w:val="00063352"/>
    <w:rsid w:val="00066D2A"/>
    <w:rsid w:val="00067482"/>
    <w:rsid w:val="000747F9"/>
    <w:rsid w:val="00082DEB"/>
    <w:rsid w:val="00091104"/>
    <w:rsid w:val="000A07D0"/>
    <w:rsid w:val="000A08A5"/>
    <w:rsid w:val="000A3323"/>
    <w:rsid w:val="000A3835"/>
    <w:rsid w:val="000A48A7"/>
    <w:rsid w:val="000B17C7"/>
    <w:rsid w:val="000B46DF"/>
    <w:rsid w:val="000B69DC"/>
    <w:rsid w:val="000B7A28"/>
    <w:rsid w:val="000C1EBE"/>
    <w:rsid w:val="000D2567"/>
    <w:rsid w:val="000E0E03"/>
    <w:rsid w:val="000E14C9"/>
    <w:rsid w:val="000E626D"/>
    <w:rsid w:val="000E71DF"/>
    <w:rsid w:val="000E7864"/>
    <w:rsid w:val="000F0A9A"/>
    <w:rsid w:val="000F6797"/>
    <w:rsid w:val="00100487"/>
    <w:rsid w:val="001050D5"/>
    <w:rsid w:val="001068C6"/>
    <w:rsid w:val="0010749B"/>
    <w:rsid w:val="001316E8"/>
    <w:rsid w:val="0013587C"/>
    <w:rsid w:val="001378D3"/>
    <w:rsid w:val="00137E40"/>
    <w:rsid w:val="00146B22"/>
    <w:rsid w:val="00147308"/>
    <w:rsid w:val="00151A15"/>
    <w:rsid w:val="00153D89"/>
    <w:rsid w:val="00156012"/>
    <w:rsid w:val="00156403"/>
    <w:rsid w:val="00156571"/>
    <w:rsid w:val="00162B14"/>
    <w:rsid w:val="001651ED"/>
    <w:rsid w:val="00166FB8"/>
    <w:rsid w:val="00175AC5"/>
    <w:rsid w:val="001811F1"/>
    <w:rsid w:val="00182799"/>
    <w:rsid w:val="00196B35"/>
    <w:rsid w:val="001B086F"/>
    <w:rsid w:val="001B17BC"/>
    <w:rsid w:val="001C12CD"/>
    <w:rsid w:val="001C2E51"/>
    <w:rsid w:val="001C36A6"/>
    <w:rsid w:val="001C6406"/>
    <w:rsid w:val="001D1088"/>
    <w:rsid w:val="001D6C7B"/>
    <w:rsid w:val="001D7755"/>
    <w:rsid w:val="001E1149"/>
    <w:rsid w:val="001E368E"/>
    <w:rsid w:val="001E6917"/>
    <w:rsid w:val="001F5F8C"/>
    <w:rsid w:val="00200A6E"/>
    <w:rsid w:val="002012F8"/>
    <w:rsid w:val="00201AD9"/>
    <w:rsid w:val="00206673"/>
    <w:rsid w:val="0020711E"/>
    <w:rsid w:val="002071CC"/>
    <w:rsid w:val="00207FD7"/>
    <w:rsid w:val="00212CCD"/>
    <w:rsid w:val="0021525E"/>
    <w:rsid w:val="00233CB0"/>
    <w:rsid w:val="00234121"/>
    <w:rsid w:val="00237373"/>
    <w:rsid w:val="0023799F"/>
    <w:rsid w:val="00244AEB"/>
    <w:rsid w:val="002543BA"/>
    <w:rsid w:val="002609EC"/>
    <w:rsid w:val="00260CDD"/>
    <w:rsid w:val="002632F4"/>
    <w:rsid w:val="00270A49"/>
    <w:rsid w:val="00272125"/>
    <w:rsid w:val="00274A01"/>
    <w:rsid w:val="002752B7"/>
    <w:rsid w:val="00276FB0"/>
    <w:rsid w:val="00284877"/>
    <w:rsid w:val="0028781C"/>
    <w:rsid w:val="002B15D1"/>
    <w:rsid w:val="002B3D7C"/>
    <w:rsid w:val="002B4BA8"/>
    <w:rsid w:val="002D050D"/>
    <w:rsid w:val="002E1CD6"/>
    <w:rsid w:val="002E2B98"/>
    <w:rsid w:val="002F331A"/>
    <w:rsid w:val="002F4187"/>
    <w:rsid w:val="002F6875"/>
    <w:rsid w:val="003171E5"/>
    <w:rsid w:val="003248C2"/>
    <w:rsid w:val="00332953"/>
    <w:rsid w:val="00340958"/>
    <w:rsid w:val="00340E7F"/>
    <w:rsid w:val="003443CF"/>
    <w:rsid w:val="003465E8"/>
    <w:rsid w:val="00360762"/>
    <w:rsid w:val="00363243"/>
    <w:rsid w:val="00363C76"/>
    <w:rsid w:val="003728A0"/>
    <w:rsid w:val="00374620"/>
    <w:rsid w:val="00375F33"/>
    <w:rsid w:val="00376FFF"/>
    <w:rsid w:val="0037703C"/>
    <w:rsid w:val="003800EB"/>
    <w:rsid w:val="00384697"/>
    <w:rsid w:val="003859FA"/>
    <w:rsid w:val="003909EC"/>
    <w:rsid w:val="003940E1"/>
    <w:rsid w:val="00394EA6"/>
    <w:rsid w:val="00395936"/>
    <w:rsid w:val="0039664A"/>
    <w:rsid w:val="003B0621"/>
    <w:rsid w:val="003B349C"/>
    <w:rsid w:val="003B349E"/>
    <w:rsid w:val="003B51F8"/>
    <w:rsid w:val="003C137E"/>
    <w:rsid w:val="003C1B43"/>
    <w:rsid w:val="003C3198"/>
    <w:rsid w:val="003C423A"/>
    <w:rsid w:val="003C5700"/>
    <w:rsid w:val="003C59D4"/>
    <w:rsid w:val="003C5A0A"/>
    <w:rsid w:val="003D564B"/>
    <w:rsid w:val="003D6522"/>
    <w:rsid w:val="003D71DE"/>
    <w:rsid w:val="003E3155"/>
    <w:rsid w:val="003E6BC9"/>
    <w:rsid w:val="003E715D"/>
    <w:rsid w:val="003F1053"/>
    <w:rsid w:val="003F1C09"/>
    <w:rsid w:val="003F63CD"/>
    <w:rsid w:val="00400C8A"/>
    <w:rsid w:val="00402269"/>
    <w:rsid w:val="0040322A"/>
    <w:rsid w:val="00406F24"/>
    <w:rsid w:val="00416B0E"/>
    <w:rsid w:val="00417EB6"/>
    <w:rsid w:val="00422380"/>
    <w:rsid w:val="00422A8C"/>
    <w:rsid w:val="0042433D"/>
    <w:rsid w:val="00425B4B"/>
    <w:rsid w:val="00427D9C"/>
    <w:rsid w:val="0044586C"/>
    <w:rsid w:val="00445A4C"/>
    <w:rsid w:val="00446788"/>
    <w:rsid w:val="004477A5"/>
    <w:rsid w:val="00450DDF"/>
    <w:rsid w:val="00450FE1"/>
    <w:rsid w:val="0045294B"/>
    <w:rsid w:val="00452950"/>
    <w:rsid w:val="00452B68"/>
    <w:rsid w:val="00460B87"/>
    <w:rsid w:val="00463CF0"/>
    <w:rsid w:val="00463DCB"/>
    <w:rsid w:val="004649AC"/>
    <w:rsid w:val="0046531B"/>
    <w:rsid w:val="00470068"/>
    <w:rsid w:val="00470FB1"/>
    <w:rsid w:val="004713D7"/>
    <w:rsid w:val="004728A0"/>
    <w:rsid w:val="0047302F"/>
    <w:rsid w:val="00475383"/>
    <w:rsid w:val="004763F6"/>
    <w:rsid w:val="00482229"/>
    <w:rsid w:val="00483DCD"/>
    <w:rsid w:val="00484990"/>
    <w:rsid w:val="00485830"/>
    <w:rsid w:val="00487D9E"/>
    <w:rsid w:val="00492FD3"/>
    <w:rsid w:val="004A5F7F"/>
    <w:rsid w:val="004A7721"/>
    <w:rsid w:val="004B4F1C"/>
    <w:rsid w:val="004B55EF"/>
    <w:rsid w:val="004B65F2"/>
    <w:rsid w:val="004D0DB9"/>
    <w:rsid w:val="004E2B94"/>
    <w:rsid w:val="00501F9E"/>
    <w:rsid w:val="0050566A"/>
    <w:rsid w:val="0050646A"/>
    <w:rsid w:val="00507662"/>
    <w:rsid w:val="00510047"/>
    <w:rsid w:val="0051452F"/>
    <w:rsid w:val="00514CC1"/>
    <w:rsid w:val="00516476"/>
    <w:rsid w:val="0051774B"/>
    <w:rsid w:val="00524B48"/>
    <w:rsid w:val="005370B2"/>
    <w:rsid w:val="00537C38"/>
    <w:rsid w:val="00541C48"/>
    <w:rsid w:val="005445F1"/>
    <w:rsid w:val="00546763"/>
    <w:rsid w:val="00560F1C"/>
    <w:rsid w:val="00561D7E"/>
    <w:rsid w:val="00562DA7"/>
    <w:rsid w:val="00567C2F"/>
    <w:rsid w:val="00567CD5"/>
    <w:rsid w:val="005715B6"/>
    <w:rsid w:val="00572444"/>
    <w:rsid w:val="005735EF"/>
    <w:rsid w:val="00576D97"/>
    <w:rsid w:val="00576DB8"/>
    <w:rsid w:val="00583DD7"/>
    <w:rsid w:val="00587747"/>
    <w:rsid w:val="005930B7"/>
    <w:rsid w:val="00594A7B"/>
    <w:rsid w:val="005A5817"/>
    <w:rsid w:val="005A6296"/>
    <w:rsid w:val="005C20C5"/>
    <w:rsid w:val="005C2CE0"/>
    <w:rsid w:val="005C5B1B"/>
    <w:rsid w:val="005C610B"/>
    <w:rsid w:val="005D214F"/>
    <w:rsid w:val="005E152B"/>
    <w:rsid w:val="005E2AD0"/>
    <w:rsid w:val="005F260F"/>
    <w:rsid w:val="005F3905"/>
    <w:rsid w:val="005F5F57"/>
    <w:rsid w:val="005F7E94"/>
    <w:rsid w:val="00603FDC"/>
    <w:rsid w:val="00604F74"/>
    <w:rsid w:val="0060571F"/>
    <w:rsid w:val="00605FBA"/>
    <w:rsid w:val="0060632E"/>
    <w:rsid w:val="00612A70"/>
    <w:rsid w:val="00616E8C"/>
    <w:rsid w:val="00617F01"/>
    <w:rsid w:val="00620397"/>
    <w:rsid w:val="0062356D"/>
    <w:rsid w:val="00625521"/>
    <w:rsid w:val="00626B0D"/>
    <w:rsid w:val="006315E2"/>
    <w:rsid w:val="00635B59"/>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0C4D"/>
    <w:rsid w:val="00673934"/>
    <w:rsid w:val="00680626"/>
    <w:rsid w:val="0068738F"/>
    <w:rsid w:val="00691553"/>
    <w:rsid w:val="00691DA6"/>
    <w:rsid w:val="006978DC"/>
    <w:rsid w:val="006A0CFC"/>
    <w:rsid w:val="006A11CE"/>
    <w:rsid w:val="006A1C0B"/>
    <w:rsid w:val="006A79A3"/>
    <w:rsid w:val="006B1E45"/>
    <w:rsid w:val="006C19F9"/>
    <w:rsid w:val="006C1B4D"/>
    <w:rsid w:val="006C45EF"/>
    <w:rsid w:val="006E44C5"/>
    <w:rsid w:val="006E6293"/>
    <w:rsid w:val="006E7695"/>
    <w:rsid w:val="006F1E0D"/>
    <w:rsid w:val="006F35FD"/>
    <w:rsid w:val="006F37E3"/>
    <w:rsid w:val="006F3C68"/>
    <w:rsid w:val="006F4CBE"/>
    <w:rsid w:val="006F58B7"/>
    <w:rsid w:val="006F6AF6"/>
    <w:rsid w:val="007019FB"/>
    <w:rsid w:val="00702A82"/>
    <w:rsid w:val="0070373B"/>
    <w:rsid w:val="0070545A"/>
    <w:rsid w:val="00705AEB"/>
    <w:rsid w:val="0070698B"/>
    <w:rsid w:val="00723207"/>
    <w:rsid w:val="007255B6"/>
    <w:rsid w:val="007314CA"/>
    <w:rsid w:val="007360B6"/>
    <w:rsid w:val="007361B2"/>
    <w:rsid w:val="007377E2"/>
    <w:rsid w:val="00737CE6"/>
    <w:rsid w:val="007409D8"/>
    <w:rsid w:val="00750003"/>
    <w:rsid w:val="007548D4"/>
    <w:rsid w:val="0075512F"/>
    <w:rsid w:val="007600F6"/>
    <w:rsid w:val="00762B97"/>
    <w:rsid w:val="00770392"/>
    <w:rsid w:val="00774367"/>
    <w:rsid w:val="00775421"/>
    <w:rsid w:val="00784AD7"/>
    <w:rsid w:val="007A07DE"/>
    <w:rsid w:val="007A3BA1"/>
    <w:rsid w:val="007A43A0"/>
    <w:rsid w:val="007A71E3"/>
    <w:rsid w:val="007A7E28"/>
    <w:rsid w:val="007B0A27"/>
    <w:rsid w:val="007B1DA3"/>
    <w:rsid w:val="007C0D4D"/>
    <w:rsid w:val="007C5FDF"/>
    <w:rsid w:val="007D1AE1"/>
    <w:rsid w:val="007D27FD"/>
    <w:rsid w:val="007D553E"/>
    <w:rsid w:val="007E2195"/>
    <w:rsid w:val="007E45C1"/>
    <w:rsid w:val="007E7207"/>
    <w:rsid w:val="007F19BE"/>
    <w:rsid w:val="007F3F17"/>
    <w:rsid w:val="008019A0"/>
    <w:rsid w:val="00803589"/>
    <w:rsid w:val="00807908"/>
    <w:rsid w:val="00812459"/>
    <w:rsid w:val="008143F9"/>
    <w:rsid w:val="00821CAF"/>
    <w:rsid w:val="00823663"/>
    <w:rsid w:val="0082566F"/>
    <w:rsid w:val="0084089C"/>
    <w:rsid w:val="0084104A"/>
    <w:rsid w:val="00844BD7"/>
    <w:rsid w:val="008453D5"/>
    <w:rsid w:val="00854DD6"/>
    <w:rsid w:val="00856E28"/>
    <w:rsid w:val="00860072"/>
    <w:rsid w:val="008653B3"/>
    <w:rsid w:val="008673A5"/>
    <w:rsid w:val="0088000E"/>
    <w:rsid w:val="00883A75"/>
    <w:rsid w:val="00885222"/>
    <w:rsid w:val="008A2140"/>
    <w:rsid w:val="008A3D7D"/>
    <w:rsid w:val="008A501E"/>
    <w:rsid w:val="008A6323"/>
    <w:rsid w:val="008B050E"/>
    <w:rsid w:val="008B0EA4"/>
    <w:rsid w:val="008B1CE5"/>
    <w:rsid w:val="008B357D"/>
    <w:rsid w:val="008B78C6"/>
    <w:rsid w:val="008D26F3"/>
    <w:rsid w:val="008D3DB1"/>
    <w:rsid w:val="008D77E1"/>
    <w:rsid w:val="008E099D"/>
    <w:rsid w:val="008E2504"/>
    <w:rsid w:val="008F00B0"/>
    <w:rsid w:val="008F136D"/>
    <w:rsid w:val="008F19A3"/>
    <w:rsid w:val="008F4868"/>
    <w:rsid w:val="008F659E"/>
    <w:rsid w:val="008F793D"/>
    <w:rsid w:val="00901273"/>
    <w:rsid w:val="009076DB"/>
    <w:rsid w:val="0091636D"/>
    <w:rsid w:val="00921709"/>
    <w:rsid w:val="00922058"/>
    <w:rsid w:val="0092256C"/>
    <w:rsid w:val="009235BA"/>
    <w:rsid w:val="00924EF7"/>
    <w:rsid w:val="0093388E"/>
    <w:rsid w:val="00941D1B"/>
    <w:rsid w:val="00941F28"/>
    <w:rsid w:val="00942FFA"/>
    <w:rsid w:val="009438C9"/>
    <w:rsid w:val="009447E5"/>
    <w:rsid w:val="00951F22"/>
    <w:rsid w:val="009549A8"/>
    <w:rsid w:val="00957504"/>
    <w:rsid w:val="00957826"/>
    <w:rsid w:val="009605BB"/>
    <w:rsid w:val="0096421D"/>
    <w:rsid w:val="00974765"/>
    <w:rsid w:val="009808CD"/>
    <w:rsid w:val="00983417"/>
    <w:rsid w:val="00984CF9"/>
    <w:rsid w:val="00984D71"/>
    <w:rsid w:val="00987E13"/>
    <w:rsid w:val="00992D48"/>
    <w:rsid w:val="0099313B"/>
    <w:rsid w:val="00996BD0"/>
    <w:rsid w:val="009A5CBF"/>
    <w:rsid w:val="009B28A9"/>
    <w:rsid w:val="009C7882"/>
    <w:rsid w:val="009D39FF"/>
    <w:rsid w:val="009E06AF"/>
    <w:rsid w:val="009E1B34"/>
    <w:rsid w:val="009E25B9"/>
    <w:rsid w:val="009E2EF9"/>
    <w:rsid w:val="009E3201"/>
    <w:rsid w:val="009E5B3F"/>
    <w:rsid w:val="009F3663"/>
    <w:rsid w:val="009F377F"/>
    <w:rsid w:val="009F41CE"/>
    <w:rsid w:val="009F4D0A"/>
    <w:rsid w:val="009F701C"/>
    <w:rsid w:val="00A00859"/>
    <w:rsid w:val="00A01C24"/>
    <w:rsid w:val="00A023DC"/>
    <w:rsid w:val="00A0400B"/>
    <w:rsid w:val="00A066C5"/>
    <w:rsid w:val="00A115C6"/>
    <w:rsid w:val="00A15F55"/>
    <w:rsid w:val="00A16FF5"/>
    <w:rsid w:val="00A2050D"/>
    <w:rsid w:val="00A20E9A"/>
    <w:rsid w:val="00A251D2"/>
    <w:rsid w:val="00A3077A"/>
    <w:rsid w:val="00A34B18"/>
    <w:rsid w:val="00A40059"/>
    <w:rsid w:val="00A42478"/>
    <w:rsid w:val="00A4743D"/>
    <w:rsid w:val="00A549A8"/>
    <w:rsid w:val="00A62A0A"/>
    <w:rsid w:val="00A71464"/>
    <w:rsid w:val="00A735D3"/>
    <w:rsid w:val="00A738C5"/>
    <w:rsid w:val="00A82C85"/>
    <w:rsid w:val="00A95A3B"/>
    <w:rsid w:val="00A962C8"/>
    <w:rsid w:val="00AA28C9"/>
    <w:rsid w:val="00AA4EDD"/>
    <w:rsid w:val="00AA52B1"/>
    <w:rsid w:val="00AA7B7C"/>
    <w:rsid w:val="00AB197D"/>
    <w:rsid w:val="00AB5238"/>
    <w:rsid w:val="00AB5288"/>
    <w:rsid w:val="00AC03C6"/>
    <w:rsid w:val="00AC1A1D"/>
    <w:rsid w:val="00AC7951"/>
    <w:rsid w:val="00AC7CD8"/>
    <w:rsid w:val="00AE6104"/>
    <w:rsid w:val="00AF4C7A"/>
    <w:rsid w:val="00B00648"/>
    <w:rsid w:val="00B019C5"/>
    <w:rsid w:val="00B042F1"/>
    <w:rsid w:val="00B05635"/>
    <w:rsid w:val="00B07307"/>
    <w:rsid w:val="00B1199D"/>
    <w:rsid w:val="00B256E6"/>
    <w:rsid w:val="00B27238"/>
    <w:rsid w:val="00B33A81"/>
    <w:rsid w:val="00B4079E"/>
    <w:rsid w:val="00B43CFB"/>
    <w:rsid w:val="00B444A5"/>
    <w:rsid w:val="00B508D4"/>
    <w:rsid w:val="00B50D21"/>
    <w:rsid w:val="00B50FF0"/>
    <w:rsid w:val="00B57BEB"/>
    <w:rsid w:val="00B60DFA"/>
    <w:rsid w:val="00B63730"/>
    <w:rsid w:val="00B642DB"/>
    <w:rsid w:val="00B66380"/>
    <w:rsid w:val="00B674CA"/>
    <w:rsid w:val="00B67C84"/>
    <w:rsid w:val="00B70CBF"/>
    <w:rsid w:val="00B745FA"/>
    <w:rsid w:val="00B74871"/>
    <w:rsid w:val="00B75E94"/>
    <w:rsid w:val="00B76FF0"/>
    <w:rsid w:val="00B80A9E"/>
    <w:rsid w:val="00B847F0"/>
    <w:rsid w:val="00B85C41"/>
    <w:rsid w:val="00B9001A"/>
    <w:rsid w:val="00B91861"/>
    <w:rsid w:val="00B93819"/>
    <w:rsid w:val="00B95252"/>
    <w:rsid w:val="00B96E4B"/>
    <w:rsid w:val="00BA38AB"/>
    <w:rsid w:val="00BA536A"/>
    <w:rsid w:val="00BB3A0F"/>
    <w:rsid w:val="00BB6408"/>
    <w:rsid w:val="00BC0E50"/>
    <w:rsid w:val="00BD39F5"/>
    <w:rsid w:val="00BE2932"/>
    <w:rsid w:val="00BE72EB"/>
    <w:rsid w:val="00BE7548"/>
    <w:rsid w:val="00BE7B7E"/>
    <w:rsid w:val="00BE7DB6"/>
    <w:rsid w:val="00BF70A1"/>
    <w:rsid w:val="00C105FB"/>
    <w:rsid w:val="00C14834"/>
    <w:rsid w:val="00C24B2A"/>
    <w:rsid w:val="00C27A2A"/>
    <w:rsid w:val="00C34799"/>
    <w:rsid w:val="00C5030B"/>
    <w:rsid w:val="00C52266"/>
    <w:rsid w:val="00C5282E"/>
    <w:rsid w:val="00C54FFA"/>
    <w:rsid w:val="00C5630B"/>
    <w:rsid w:val="00C57029"/>
    <w:rsid w:val="00C57FB7"/>
    <w:rsid w:val="00C66049"/>
    <w:rsid w:val="00C67DA7"/>
    <w:rsid w:val="00C7662B"/>
    <w:rsid w:val="00C76F31"/>
    <w:rsid w:val="00C8328D"/>
    <w:rsid w:val="00C84F99"/>
    <w:rsid w:val="00C9488B"/>
    <w:rsid w:val="00CA167C"/>
    <w:rsid w:val="00CA35A7"/>
    <w:rsid w:val="00CB2C37"/>
    <w:rsid w:val="00CB6A60"/>
    <w:rsid w:val="00CB6FC1"/>
    <w:rsid w:val="00CB7CAB"/>
    <w:rsid w:val="00CC2340"/>
    <w:rsid w:val="00CC29F6"/>
    <w:rsid w:val="00CD1BFF"/>
    <w:rsid w:val="00CD21A1"/>
    <w:rsid w:val="00CD323D"/>
    <w:rsid w:val="00CD50B4"/>
    <w:rsid w:val="00CE43B3"/>
    <w:rsid w:val="00CE61DB"/>
    <w:rsid w:val="00CF5F57"/>
    <w:rsid w:val="00D03118"/>
    <w:rsid w:val="00D03716"/>
    <w:rsid w:val="00D04EF6"/>
    <w:rsid w:val="00D07C22"/>
    <w:rsid w:val="00D115B7"/>
    <w:rsid w:val="00D234A9"/>
    <w:rsid w:val="00D2444E"/>
    <w:rsid w:val="00D24E93"/>
    <w:rsid w:val="00D30C95"/>
    <w:rsid w:val="00D31491"/>
    <w:rsid w:val="00D36C81"/>
    <w:rsid w:val="00D434F8"/>
    <w:rsid w:val="00D52EFE"/>
    <w:rsid w:val="00D5352B"/>
    <w:rsid w:val="00D5750D"/>
    <w:rsid w:val="00D603A6"/>
    <w:rsid w:val="00D61626"/>
    <w:rsid w:val="00D63D66"/>
    <w:rsid w:val="00D65040"/>
    <w:rsid w:val="00D65AA9"/>
    <w:rsid w:val="00D70970"/>
    <w:rsid w:val="00D70AA4"/>
    <w:rsid w:val="00D74641"/>
    <w:rsid w:val="00D746CC"/>
    <w:rsid w:val="00D77240"/>
    <w:rsid w:val="00D77E67"/>
    <w:rsid w:val="00D77F20"/>
    <w:rsid w:val="00D8468E"/>
    <w:rsid w:val="00D84E13"/>
    <w:rsid w:val="00D900CC"/>
    <w:rsid w:val="00DA216E"/>
    <w:rsid w:val="00DA2F13"/>
    <w:rsid w:val="00DA610D"/>
    <w:rsid w:val="00DA64ED"/>
    <w:rsid w:val="00DB2A68"/>
    <w:rsid w:val="00DB2FF0"/>
    <w:rsid w:val="00DB39DF"/>
    <w:rsid w:val="00DB46B6"/>
    <w:rsid w:val="00DC285F"/>
    <w:rsid w:val="00DC5601"/>
    <w:rsid w:val="00DD78B1"/>
    <w:rsid w:val="00DE0043"/>
    <w:rsid w:val="00DE5FE4"/>
    <w:rsid w:val="00DF5C87"/>
    <w:rsid w:val="00E05224"/>
    <w:rsid w:val="00E1163B"/>
    <w:rsid w:val="00E1230B"/>
    <w:rsid w:val="00E22095"/>
    <w:rsid w:val="00E276BD"/>
    <w:rsid w:val="00E30492"/>
    <w:rsid w:val="00E31D51"/>
    <w:rsid w:val="00E32E2C"/>
    <w:rsid w:val="00E33771"/>
    <w:rsid w:val="00E36708"/>
    <w:rsid w:val="00E37802"/>
    <w:rsid w:val="00E4464A"/>
    <w:rsid w:val="00E449E5"/>
    <w:rsid w:val="00E50F44"/>
    <w:rsid w:val="00E526AF"/>
    <w:rsid w:val="00E55944"/>
    <w:rsid w:val="00E56CE2"/>
    <w:rsid w:val="00E618D3"/>
    <w:rsid w:val="00E61970"/>
    <w:rsid w:val="00E664CB"/>
    <w:rsid w:val="00E714E6"/>
    <w:rsid w:val="00E729F1"/>
    <w:rsid w:val="00E73895"/>
    <w:rsid w:val="00E75A2A"/>
    <w:rsid w:val="00E76040"/>
    <w:rsid w:val="00E76B35"/>
    <w:rsid w:val="00E76F48"/>
    <w:rsid w:val="00E8373E"/>
    <w:rsid w:val="00E86E26"/>
    <w:rsid w:val="00E91D0E"/>
    <w:rsid w:val="00E9243E"/>
    <w:rsid w:val="00E93574"/>
    <w:rsid w:val="00E95CB6"/>
    <w:rsid w:val="00E95EDF"/>
    <w:rsid w:val="00EA0713"/>
    <w:rsid w:val="00EA7CE8"/>
    <w:rsid w:val="00EB57F1"/>
    <w:rsid w:val="00EB60E5"/>
    <w:rsid w:val="00EC16E7"/>
    <w:rsid w:val="00EC5E5F"/>
    <w:rsid w:val="00ED2CCF"/>
    <w:rsid w:val="00ED487F"/>
    <w:rsid w:val="00ED7243"/>
    <w:rsid w:val="00EE1BD3"/>
    <w:rsid w:val="00EF1158"/>
    <w:rsid w:val="00EF534D"/>
    <w:rsid w:val="00EF5E70"/>
    <w:rsid w:val="00F0168F"/>
    <w:rsid w:val="00F01F33"/>
    <w:rsid w:val="00F11892"/>
    <w:rsid w:val="00F124F5"/>
    <w:rsid w:val="00F14E09"/>
    <w:rsid w:val="00F1703A"/>
    <w:rsid w:val="00F21E10"/>
    <w:rsid w:val="00F22211"/>
    <w:rsid w:val="00F23149"/>
    <w:rsid w:val="00F240C3"/>
    <w:rsid w:val="00F32016"/>
    <w:rsid w:val="00F337C9"/>
    <w:rsid w:val="00F3386B"/>
    <w:rsid w:val="00F33E9D"/>
    <w:rsid w:val="00F3493D"/>
    <w:rsid w:val="00F356E7"/>
    <w:rsid w:val="00F36797"/>
    <w:rsid w:val="00F4163F"/>
    <w:rsid w:val="00F42D5E"/>
    <w:rsid w:val="00F442B1"/>
    <w:rsid w:val="00F47028"/>
    <w:rsid w:val="00F4760C"/>
    <w:rsid w:val="00F47F3B"/>
    <w:rsid w:val="00F52A60"/>
    <w:rsid w:val="00F53941"/>
    <w:rsid w:val="00F57D42"/>
    <w:rsid w:val="00F605CB"/>
    <w:rsid w:val="00F6084C"/>
    <w:rsid w:val="00F67B3A"/>
    <w:rsid w:val="00F73662"/>
    <w:rsid w:val="00F76663"/>
    <w:rsid w:val="00F76C99"/>
    <w:rsid w:val="00F83747"/>
    <w:rsid w:val="00F83C56"/>
    <w:rsid w:val="00F83F9B"/>
    <w:rsid w:val="00F842B4"/>
    <w:rsid w:val="00F84BE5"/>
    <w:rsid w:val="00F85EDE"/>
    <w:rsid w:val="00F904B7"/>
    <w:rsid w:val="00F9209D"/>
    <w:rsid w:val="00F923CD"/>
    <w:rsid w:val="00F962E4"/>
    <w:rsid w:val="00F97D7F"/>
    <w:rsid w:val="00FA7F6B"/>
    <w:rsid w:val="00FB4BAB"/>
    <w:rsid w:val="00FB4F87"/>
    <w:rsid w:val="00FB73DB"/>
    <w:rsid w:val="00FC06D1"/>
    <w:rsid w:val="00FC15DE"/>
    <w:rsid w:val="00FC2C80"/>
    <w:rsid w:val="00FC62E7"/>
    <w:rsid w:val="00FD082D"/>
    <w:rsid w:val="00FD3EDD"/>
    <w:rsid w:val="00FD4862"/>
    <w:rsid w:val="00FD4C21"/>
    <w:rsid w:val="00FD7056"/>
    <w:rsid w:val="00FD7E3D"/>
    <w:rsid w:val="00FE13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B4695"/>
  <w15:chartTrackingRefBased/>
  <w15:docId w15:val="{F6C773F6-B6E0-4BBE-91A6-1102B35B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03C"/>
    <w:pPr>
      <w:spacing w:line="312" w:lineRule="auto"/>
      <w:ind w:firstLine="709"/>
      <w:jc w:val="both"/>
    </w:pPr>
    <w:rPr>
      <w:rFonts w:ascii="Times New Roman" w:hAnsi="Times New Roman"/>
      <w:sz w:val="28"/>
      <w:szCs w:val="28"/>
      <w:lang w:val="en-AU" w:bidi="th-TH"/>
    </w:rPr>
  </w:style>
  <w:style w:type="paragraph" w:styleId="Heading1">
    <w:name w:val="heading 1"/>
    <w:basedOn w:val="Normal"/>
    <w:next w:val="Normal"/>
    <w:link w:val="Heading1Char"/>
    <w:uiPriority w:val="9"/>
    <w:qFormat/>
    <w:rsid w:val="00537C38"/>
    <w:pPr>
      <w:keepNext/>
      <w:keepLines/>
      <w:numPr>
        <w:numId w:val="29"/>
      </w:numPr>
      <w:spacing w:before="240" w:after="120"/>
      <w:ind w:right="567"/>
      <w:jc w:val="left"/>
      <w:outlineLvl w:val="0"/>
    </w:pPr>
    <w:rPr>
      <w:rFonts w:eastAsia="Times New Roman" w:cs="Angsana New"/>
      <w:b/>
      <w:bCs/>
      <w:caps/>
      <w:szCs w:val="35"/>
    </w:rPr>
  </w:style>
  <w:style w:type="paragraph" w:styleId="Heading2">
    <w:name w:val="heading 2"/>
    <w:basedOn w:val="Normal"/>
    <w:next w:val="Normal"/>
    <w:link w:val="Heading2Char"/>
    <w:uiPriority w:val="9"/>
    <w:unhideWhenUsed/>
    <w:qFormat/>
    <w:rsid w:val="00537C38"/>
    <w:pPr>
      <w:keepNext/>
      <w:keepLines/>
      <w:numPr>
        <w:ilvl w:val="1"/>
        <w:numId w:val="29"/>
      </w:numPr>
      <w:spacing w:before="200"/>
      <w:jc w:val="left"/>
      <w:outlineLvl w:val="1"/>
    </w:pPr>
    <w:rPr>
      <w:rFonts w:eastAsia="Times New Roman" w:cs="Angsana New"/>
      <w:b/>
      <w:bCs/>
      <w:szCs w:val="33"/>
    </w:rPr>
  </w:style>
  <w:style w:type="paragraph" w:styleId="Heading3">
    <w:name w:val="heading 3"/>
    <w:basedOn w:val="Normal"/>
    <w:next w:val="Normal"/>
    <w:link w:val="Heading3Char"/>
    <w:uiPriority w:val="9"/>
    <w:unhideWhenUsed/>
    <w:qFormat/>
    <w:rsid w:val="00537C38"/>
    <w:pPr>
      <w:keepNext/>
      <w:keepLines/>
      <w:numPr>
        <w:ilvl w:val="2"/>
        <w:numId w:val="29"/>
      </w:numPr>
      <w:spacing w:before="120"/>
      <w:jc w:val="left"/>
      <w:outlineLvl w:val="2"/>
    </w:pPr>
    <w:rPr>
      <w:rFonts w:eastAsia="Times New Roman" w:cs="Angsana New"/>
      <w:bCs/>
      <w:i/>
      <w:szCs w:val="35"/>
    </w:rPr>
  </w:style>
  <w:style w:type="paragraph" w:styleId="Heading4">
    <w:name w:val="heading 4"/>
    <w:basedOn w:val="Normal"/>
    <w:next w:val="Normal"/>
    <w:link w:val="Heading4Char"/>
    <w:uiPriority w:val="9"/>
    <w:unhideWhenUsed/>
    <w:qFormat/>
    <w:rsid w:val="00537C38"/>
    <w:pPr>
      <w:keepNext/>
      <w:keepLines/>
      <w:numPr>
        <w:ilvl w:val="3"/>
        <w:numId w:val="29"/>
      </w:numPr>
      <w:spacing w:before="120"/>
      <w:jc w:val="left"/>
      <w:outlineLvl w:val="3"/>
    </w:pPr>
    <w:rPr>
      <w:rFonts w:eastAsia="Times New Roman" w:cs="Angsana New"/>
      <w:b/>
      <w:bCs/>
      <w:iCs/>
      <w:szCs w:val="35"/>
    </w:rPr>
  </w:style>
  <w:style w:type="paragraph" w:styleId="Heading5">
    <w:name w:val="heading 5"/>
    <w:basedOn w:val="Normal"/>
    <w:next w:val="Normal"/>
    <w:link w:val="Heading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Heading6">
    <w:name w:val="heading 6"/>
    <w:basedOn w:val="Normal"/>
    <w:next w:val="Normal"/>
    <w:link w:val="Heading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Heading7">
    <w:name w:val="heading 7"/>
    <w:basedOn w:val="Normal"/>
    <w:next w:val="Normal"/>
    <w:link w:val="Heading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Heading8">
    <w:name w:val="heading 8"/>
    <w:basedOn w:val="Normal"/>
    <w:next w:val="Normal"/>
    <w:link w:val="Heading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Heading9">
    <w:name w:val="heading 9"/>
    <w:basedOn w:val="Normal"/>
    <w:next w:val="Normal"/>
    <w:link w:val="Heading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CAB"/>
  </w:style>
  <w:style w:type="character" w:styleId="Strong">
    <w:name w:val="Strong"/>
    <w:uiPriority w:val="22"/>
    <w:qFormat/>
    <w:rsid w:val="00CB7CAB"/>
    <w:rPr>
      <w:b/>
      <w:bCs/>
    </w:rPr>
  </w:style>
  <w:style w:type="paragraph" w:styleId="BalloonText">
    <w:name w:val="Balloon Text"/>
    <w:basedOn w:val="Normal"/>
    <w:link w:val="BalloonTextChar"/>
    <w:uiPriority w:val="99"/>
    <w:semiHidden/>
    <w:unhideWhenUsed/>
    <w:rsid w:val="00CB7CAB"/>
    <w:pPr>
      <w:spacing w:line="240" w:lineRule="auto"/>
    </w:pPr>
    <w:rPr>
      <w:rFonts w:ascii="Tahoma" w:hAnsi="Tahoma" w:cs="Angsana New"/>
      <w:sz w:val="16"/>
      <w:szCs w:val="20"/>
    </w:rPr>
  </w:style>
  <w:style w:type="character" w:customStyle="1" w:styleId="BalloonTextChar">
    <w:name w:val="Balloon Text Char"/>
    <w:link w:val="BalloonText"/>
    <w:uiPriority w:val="99"/>
    <w:semiHidden/>
    <w:rsid w:val="00CB7CAB"/>
    <w:rPr>
      <w:rFonts w:ascii="Tahoma" w:hAnsi="Tahoma" w:cs="Angsana New"/>
      <w:sz w:val="16"/>
      <w:szCs w:val="20"/>
    </w:rPr>
  </w:style>
  <w:style w:type="character" w:customStyle="1" w:styleId="Heading1Char">
    <w:name w:val="Heading 1 Char"/>
    <w:link w:val="Heading1"/>
    <w:uiPriority w:val="9"/>
    <w:rsid w:val="00537C38"/>
    <w:rPr>
      <w:rFonts w:ascii="Times New Roman" w:eastAsia="Times New Roman" w:hAnsi="Times New Roman" w:cs="Angsana New"/>
      <w:b/>
      <w:bCs/>
      <w:caps/>
      <w:sz w:val="28"/>
      <w:szCs w:val="35"/>
      <w:lang w:val="en-AU" w:bidi="th-TH"/>
    </w:rPr>
  </w:style>
  <w:style w:type="character" w:customStyle="1" w:styleId="Heading2Char">
    <w:name w:val="Heading 2 Char"/>
    <w:link w:val="Heading2"/>
    <w:uiPriority w:val="9"/>
    <w:rsid w:val="00200A6E"/>
    <w:rPr>
      <w:rFonts w:ascii="Times New Roman" w:eastAsia="Times New Roman" w:hAnsi="Times New Roman" w:cs="Angsana New"/>
      <w:b/>
      <w:bCs/>
      <w:sz w:val="28"/>
      <w:szCs w:val="33"/>
    </w:rPr>
  </w:style>
  <w:style w:type="character" w:customStyle="1" w:styleId="Heading3Char">
    <w:name w:val="Heading 3 Char"/>
    <w:link w:val="Heading3"/>
    <w:uiPriority w:val="9"/>
    <w:rsid w:val="00CA35A7"/>
    <w:rPr>
      <w:rFonts w:ascii="Times New Roman" w:eastAsia="Times New Roman" w:hAnsi="Times New Roman" w:cs="Angsana New"/>
      <w:bCs/>
      <w:i/>
      <w:sz w:val="28"/>
      <w:szCs w:val="35"/>
      <w:lang w:val="en-AU" w:bidi="th-TH"/>
    </w:rPr>
  </w:style>
  <w:style w:type="character" w:customStyle="1" w:styleId="Heading4Char">
    <w:name w:val="Heading 4 Char"/>
    <w:link w:val="Heading4"/>
    <w:uiPriority w:val="9"/>
    <w:rsid w:val="008A3D7D"/>
    <w:rPr>
      <w:rFonts w:ascii="Times New Roman" w:eastAsia="Times New Roman" w:hAnsi="Times New Roman" w:cs="Angsana New"/>
      <w:b/>
      <w:bCs/>
      <w:iCs/>
      <w:sz w:val="28"/>
      <w:szCs w:val="35"/>
      <w:lang w:val="en-AU" w:bidi="th-TH"/>
    </w:rPr>
  </w:style>
  <w:style w:type="character" w:customStyle="1" w:styleId="Heading5Char">
    <w:name w:val="Heading 5 Char"/>
    <w:link w:val="Heading5"/>
    <w:uiPriority w:val="9"/>
    <w:semiHidden/>
    <w:rsid w:val="00CB6A60"/>
    <w:rPr>
      <w:rFonts w:ascii="Cambria" w:eastAsia="Times New Roman" w:hAnsi="Cambria" w:cs="Angsana New"/>
      <w:color w:val="243F60"/>
      <w:sz w:val="28"/>
      <w:szCs w:val="35"/>
    </w:rPr>
  </w:style>
  <w:style w:type="character" w:customStyle="1" w:styleId="Heading6Char">
    <w:name w:val="Heading 6 Char"/>
    <w:link w:val="Heading6"/>
    <w:uiPriority w:val="9"/>
    <w:semiHidden/>
    <w:rsid w:val="00CB6A60"/>
    <w:rPr>
      <w:rFonts w:ascii="Cambria" w:eastAsia="Times New Roman" w:hAnsi="Cambria" w:cs="Angsana New"/>
      <w:i/>
      <w:iCs/>
      <w:color w:val="243F60"/>
      <w:sz w:val="28"/>
      <w:szCs w:val="35"/>
    </w:rPr>
  </w:style>
  <w:style w:type="character" w:customStyle="1" w:styleId="Heading7Char">
    <w:name w:val="Heading 7 Char"/>
    <w:link w:val="Heading7"/>
    <w:uiPriority w:val="9"/>
    <w:semiHidden/>
    <w:rsid w:val="00CB6A60"/>
    <w:rPr>
      <w:rFonts w:ascii="Cambria" w:eastAsia="Times New Roman" w:hAnsi="Cambria" w:cs="Angsana New"/>
      <w:i/>
      <w:iCs/>
      <w:color w:val="404040"/>
      <w:sz w:val="28"/>
      <w:szCs w:val="35"/>
    </w:rPr>
  </w:style>
  <w:style w:type="character" w:customStyle="1" w:styleId="Heading8Char">
    <w:name w:val="Heading 8 Char"/>
    <w:link w:val="Heading8"/>
    <w:uiPriority w:val="9"/>
    <w:semiHidden/>
    <w:rsid w:val="00CB6A60"/>
    <w:rPr>
      <w:rFonts w:ascii="Cambria" w:eastAsia="Times New Roman" w:hAnsi="Cambria" w:cs="Angsana New"/>
      <w:color w:val="404040"/>
      <w:sz w:val="20"/>
      <w:szCs w:val="25"/>
    </w:rPr>
  </w:style>
  <w:style w:type="character" w:customStyle="1" w:styleId="Heading9Char">
    <w:name w:val="Heading 9 Char"/>
    <w:link w:val="Heading9"/>
    <w:uiPriority w:val="9"/>
    <w:semiHidden/>
    <w:rsid w:val="00CB6A60"/>
    <w:rPr>
      <w:rFonts w:ascii="Cambria" w:eastAsia="Times New Roman" w:hAnsi="Cambria" w:cs="Angsana New"/>
      <w:i/>
      <w:iCs/>
      <w:color w:val="404040"/>
      <w:sz w:val="20"/>
      <w:szCs w:val="25"/>
    </w:rPr>
  </w:style>
  <w:style w:type="paragraph" w:styleId="Header">
    <w:name w:val="header"/>
    <w:basedOn w:val="Normal"/>
    <w:link w:val="HeaderChar"/>
    <w:uiPriority w:val="99"/>
    <w:unhideWhenUsed/>
    <w:rsid w:val="00FD4862"/>
    <w:pPr>
      <w:tabs>
        <w:tab w:val="center" w:pos="4513"/>
        <w:tab w:val="right" w:pos="9026"/>
      </w:tabs>
      <w:spacing w:line="240" w:lineRule="auto"/>
    </w:pPr>
    <w:rPr>
      <w:szCs w:val="35"/>
    </w:rPr>
  </w:style>
  <w:style w:type="character" w:customStyle="1" w:styleId="HeaderChar">
    <w:name w:val="Header Char"/>
    <w:link w:val="Header"/>
    <w:uiPriority w:val="99"/>
    <w:rsid w:val="00FD4862"/>
    <w:rPr>
      <w:rFonts w:ascii="Times New Roman" w:hAnsi="Times New Roman"/>
      <w:sz w:val="28"/>
      <w:szCs w:val="35"/>
    </w:rPr>
  </w:style>
  <w:style w:type="paragraph" w:styleId="Footer">
    <w:name w:val="footer"/>
    <w:basedOn w:val="Normal"/>
    <w:link w:val="FooterChar"/>
    <w:uiPriority w:val="99"/>
    <w:unhideWhenUsed/>
    <w:rsid w:val="007019FB"/>
    <w:pPr>
      <w:tabs>
        <w:tab w:val="center" w:pos="4536"/>
      </w:tabs>
      <w:spacing w:line="240" w:lineRule="auto"/>
      <w:ind w:firstLine="0"/>
    </w:pPr>
    <w:rPr>
      <w:szCs w:val="35"/>
    </w:rPr>
  </w:style>
  <w:style w:type="character" w:customStyle="1" w:styleId="FooterChar">
    <w:name w:val="Footer Char"/>
    <w:link w:val="Footer"/>
    <w:uiPriority w:val="99"/>
    <w:rsid w:val="007019FB"/>
    <w:rPr>
      <w:rFonts w:ascii="Times New Roman" w:hAnsi="Times New Roman"/>
      <w:sz w:val="28"/>
      <w:szCs w:val="35"/>
      <w:lang w:val="en-AU" w:bidi="th-TH"/>
    </w:rPr>
  </w:style>
  <w:style w:type="paragraph" w:styleId="DocumentMap">
    <w:name w:val="Document Map"/>
    <w:basedOn w:val="Normal"/>
    <w:link w:val="DocumentMapChar"/>
    <w:uiPriority w:val="99"/>
    <w:semiHidden/>
    <w:unhideWhenUsed/>
    <w:rsid w:val="00C67DA7"/>
    <w:pPr>
      <w:spacing w:line="240" w:lineRule="auto"/>
    </w:pPr>
    <w:rPr>
      <w:rFonts w:ascii="Tahoma" w:hAnsi="Tahoma" w:cs="Angsana New"/>
      <w:sz w:val="16"/>
      <w:szCs w:val="20"/>
    </w:rPr>
  </w:style>
  <w:style w:type="character" w:customStyle="1" w:styleId="DocumentMapChar">
    <w:name w:val="Document Map Char"/>
    <w:link w:val="DocumentMap"/>
    <w:uiPriority w:val="99"/>
    <w:semiHidden/>
    <w:rsid w:val="00C67DA7"/>
    <w:rPr>
      <w:rFonts w:ascii="Tahoma" w:hAnsi="Tahoma" w:cs="Angsana New"/>
      <w:sz w:val="16"/>
      <w:szCs w:val="20"/>
    </w:rPr>
  </w:style>
  <w:style w:type="table" w:styleId="TableGrid">
    <w:name w:val="Table Grid"/>
    <w:basedOn w:val="TableNormal"/>
    <w:uiPriority w:val="5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Heading1"/>
    <w:next w:val="Normal"/>
    <w:qFormat/>
    <w:rsid w:val="009F41CE"/>
    <w:pPr>
      <w:numPr>
        <w:numId w:val="0"/>
      </w:numPr>
    </w:pPr>
    <w:rPr>
      <w:lang w:eastAsia="en-AU"/>
    </w:rPr>
  </w:style>
  <w:style w:type="paragraph" w:styleId="TOC1">
    <w:name w:val="toc 1"/>
    <w:basedOn w:val="Normal"/>
    <w:next w:val="Normal"/>
    <w:autoRedefine/>
    <w:uiPriority w:val="39"/>
    <w:unhideWhenUsed/>
    <w:rsid w:val="008A3D7D"/>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3B0621"/>
    <w:pPr>
      <w:spacing w:line="240" w:lineRule="auto"/>
      <w:ind w:left="567" w:right="1134" w:hanging="567"/>
    </w:pPr>
    <w:rPr>
      <w:szCs w:val="35"/>
    </w:rPr>
  </w:style>
  <w:style w:type="paragraph" w:styleId="TOC3">
    <w:name w:val="toc 3"/>
    <w:basedOn w:val="Normal"/>
    <w:next w:val="Normal"/>
    <w:autoRedefine/>
    <w:uiPriority w:val="39"/>
    <w:unhideWhenUsed/>
    <w:rsid w:val="003B0621"/>
    <w:pPr>
      <w:tabs>
        <w:tab w:val="right" w:leader="dot" w:pos="9344"/>
      </w:tabs>
      <w:spacing w:line="240" w:lineRule="auto"/>
      <w:ind w:left="1361" w:right="1134" w:hanging="794"/>
    </w:pPr>
    <w:rPr>
      <w:i/>
      <w:szCs w:val="35"/>
    </w:rPr>
  </w:style>
  <w:style w:type="character" w:styleId="Hyperlink">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Normal"/>
    <w:qFormat/>
    <w:rsid w:val="00F47028"/>
    <w:pPr>
      <w:ind w:left="567" w:hanging="567"/>
      <w:jc w:val="left"/>
    </w:pPr>
    <w:rPr>
      <w:lang w:val="en-US"/>
    </w:rPr>
  </w:style>
  <w:style w:type="paragraph" w:customStyle="1" w:styleId="Hnhv">
    <w:name w:val="Hình vẽ"/>
    <w:basedOn w:val="Normal"/>
    <w:next w:val="Normal"/>
    <w:qFormat/>
    <w:rsid w:val="00B96E4B"/>
    <w:pPr>
      <w:keepNext/>
      <w:spacing w:before="120" w:line="240" w:lineRule="auto"/>
      <w:ind w:firstLine="0"/>
      <w:jc w:val="center"/>
    </w:pPr>
  </w:style>
  <w:style w:type="paragraph" w:styleId="Caption">
    <w:name w:val="caption"/>
    <w:basedOn w:val="Normal"/>
    <w:next w:val="Normal"/>
    <w:uiPriority w:val="35"/>
    <w:unhideWhenUsed/>
    <w:qFormat/>
    <w:rsid w:val="000A3323"/>
    <w:rPr>
      <w:b/>
      <w:bCs/>
      <w:sz w:val="20"/>
      <w:szCs w:val="25"/>
    </w:rPr>
  </w:style>
  <w:style w:type="paragraph" w:customStyle="1" w:styleId="Tnhnhv">
    <w:name w:val="Tên hình vẽ"/>
    <w:basedOn w:val="Normal"/>
    <w:next w:val="Normal"/>
    <w:qFormat/>
    <w:rsid w:val="000A3323"/>
    <w:pPr>
      <w:spacing w:before="120" w:after="240"/>
      <w:ind w:firstLine="0"/>
      <w:jc w:val="center"/>
    </w:pPr>
    <w:rPr>
      <w:i/>
    </w:rPr>
  </w:style>
  <w:style w:type="paragraph" w:customStyle="1" w:styleId="Table">
    <w:name w:val="Table"/>
    <w:basedOn w:val="Normal"/>
    <w:qFormat/>
    <w:rsid w:val="002B15D1"/>
    <w:pPr>
      <w:spacing w:before="60" w:after="60" w:line="240" w:lineRule="auto"/>
      <w:ind w:firstLine="0"/>
      <w:jc w:val="left"/>
    </w:pPr>
    <w:rPr>
      <w:lang w:eastAsia="en-AU"/>
    </w:rPr>
  </w:style>
  <w:style w:type="paragraph" w:customStyle="1" w:styleId="Center">
    <w:name w:val="Center"/>
    <w:basedOn w:val="Normal"/>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TableofFigures">
    <w:name w:val="table of figures"/>
    <w:basedOn w:val="Normal"/>
    <w:next w:val="Normal"/>
    <w:uiPriority w:val="99"/>
    <w:unhideWhenUsed/>
    <w:rsid w:val="00156403"/>
    <w:pPr>
      <w:ind w:firstLine="0"/>
    </w:pPr>
    <w:rPr>
      <w:szCs w:val="35"/>
    </w:rPr>
  </w:style>
  <w:style w:type="paragraph" w:customStyle="1" w:styleId="Equation">
    <w:name w:val="Equation"/>
    <w:basedOn w:val="Normal"/>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Normal"/>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Normal"/>
    <w:next w:val="Normal"/>
    <w:qFormat/>
    <w:rsid w:val="00CD21A1"/>
    <w:pPr>
      <w:keepNext/>
      <w:spacing w:before="120"/>
      <w:ind w:firstLine="0"/>
      <w:jc w:val="right"/>
    </w:pPr>
    <w:rPr>
      <w:i/>
    </w:rPr>
  </w:style>
  <w:style w:type="paragraph" w:customStyle="1" w:styleId="Mclc">
    <w:name w:val="Mục lục"/>
    <w:basedOn w:val="Heading1"/>
    <w:next w:val="Normal"/>
    <w:qFormat/>
    <w:rsid w:val="002071CC"/>
    <w:pPr>
      <w:numPr>
        <w:numId w:val="0"/>
      </w:numPr>
      <w:outlineLvl w:val="8"/>
    </w:pPr>
  </w:style>
  <w:style w:type="numbering" w:customStyle="1" w:styleId="nhsmc">
    <w:name w:val="Đánh số đề mục"/>
    <w:uiPriority w:val="99"/>
    <w:rsid w:val="00537C38"/>
    <w:pPr>
      <w:numPr>
        <w:numId w:val="23"/>
      </w:numPr>
    </w:pPr>
  </w:style>
  <w:style w:type="numbering" w:customStyle="1" w:styleId="UListHanging">
    <w:name w:val="UList.Hanging"/>
    <w:uiPriority w:val="99"/>
    <w:rsid w:val="00C54FFA"/>
    <w:pPr>
      <w:numPr>
        <w:numId w:val="25"/>
      </w:numPr>
    </w:pPr>
  </w:style>
  <w:style w:type="character" w:styleId="Emphasis">
    <w:name w:val="Emphasis"/>
    <w:uiPriority w:val="20"/>
    <w:qFormat/>
    <w:rsid w:val="00272125"/>
    <w:rPr>
      <w:i/>
      <w:iCs/>
    </w:rPr>
  </w:style>
  <w:style w:type="paragraph" w:customStyle="1" w:styleId="UH2">
    <w:name w:val="UH2"/>
    <w:basedOn w:val="Heading2"/>
    <w:next w:val="Normal"/>
    <w:qFormat/>
    <w:rsid w:val="00CD50B4"/>
    <w:pPr>
      <w:numPr>
        <w:ilvl w:val="0"/>
        <w:numId w:val="0"/>
      </w:numPr>
    </w:pPr>
  </w:style>
  <w:style w:type="paragraph" w:customStyle="1" w:styleId="DCCT-Level2">
    <w:name w:val="DCCT-Level2"/>
    <w:basedOn w:val="Normal"/>
    <w:qFormat/>
    <w:rsid w:val="000A3835"/>
    <w:pPr>
      <w:numPr>
        <w:ilvl w:val="1"/>
        <w:numId w:val="31"/>
      </w:numPr>
    </w:pPr>
    <w:rPr>
      <w:rFonts w:cs="Times New Roman"/>
      <w:i/>
      <w:sz w:val="24"/>
      <w:szCs w:val="22"/>
      <w:lang w:val="vi-VN" w:bidi="ar-SA"/>
    </w:rPr>
  </w:style>
  <w:style w:type="paragraph" w:customStyle="1" w:styleId="DCCT-Level1">
    <w:name w:val="DCCT-Level1"/>
    <w:basedOn w:val="Normal"/>
    <w:next w:val="DCCT-Level2"/>
    <w:qFormat/>
    <w:rsid w:val="000A3835"/>
    <w:pPr>
      <w:numPr>
        <w:numId w:val="31"/>
      </w:numPr>
      <w:outlineLvl w:val="1"/>
    </w:pPr>
    <w:rPr>
      <w:rFonts w:cs="Times New Roman"/>
      <w:b/>
      <w:sz w:val="24"/>
      <w:szCs w:val="22"/>
      <w:lang w:val="vi-VN" w:bidi="ar-SA"/>
    </w:rPr>
  </w:style>
  <w:style w:type="paragraph" w:customStyle="1" w:styleId="DCCT-Level3">
    <w:name w:val="DCCT-Level3"/>
    <w:basedOn w:val="Normal"/>
    <w:qFormat/>
    <w:rsid w:val="000A3835"/>
    <w:pPr>
      <w:numPr>
        <w:ilvl w:val="2"/>
        <w:numId w:val="31"/>
      </w:numPr>
    </w:pPr>
    <w:rPr>
      <w:rFonts w:cs="Times New Roman"/>
      <w:sz w:val="24"/>
      <w:szCs w:val="22"/>
      <w:lang w:val="vi-VN" w:bidi="ar-SA"/>
    </w:rPr>
  </w:style>
  <w:style w:type="numbering" w:customStyle="1" w:styleId="Style1">
    <w:name w:val="Style1"/>
    <w:uiPriority w:val="99"/>
    <w:rsid w:val="000A3835"/>
    <w:pPr>
      <w:numPr>
        <w:numId w:val="30"/>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Normal"/>
    <w:qFormat/>
    <w:rsid w:val="000A3835"/>
    <w:pPr>
      <w:numPr>
        <w:ilvl w:val="3"/>
        <w:numId w:val="31"/>
      </w:numPr>
    </w:pPr>
    <w:rPr>
      <w:rFonts w:cs="Times New Roman"/>
      <w:sz w:val="24"/>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Normal"/>
    <w:qFormat/>
    <w:rsid w:val="00A01C2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04459">
      <w:bodyDiv w:val="1"/>
      <w:marLeft w:val="0"/>
      <w:marRight w:val="0"/>
      <w:marTop w:val="0"/>
      <w:marBottom w:val="0"/>
      <w:divBdr>
        <w:top w:val="none" w:sz="0" w:space="0" w:color="auto"/>
        <w:left w:val="none" w:sz="0" w:space="0" w:color="auto"/>
        <w:bottom w:val="none" w:sz="0" w:space="0" w:color="auto"/>
        <w:right w:val="none" w:sz="0" w:space="0" w:color="auto"/>
      </w:divBdr>
    </w:div>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786267723">
      <w:bodyDiv w:val="1"/>
      <w:marLeft w:val="0"/>
      <w:marRight w:val="0"/>
      <w:marTop w:val="0"/>
      <w:marBottom w:val="0"/>
      <w:divBdr>
        <w:top w:val="none" w:sz="0" w:space="0" w:color="auto"/>
        <w:left w:val="none" w:sz="0" w:space="0" w:color="auto"/>
        <w:bottom w:val="none" w:sz="0" w:space="0" w:color="auto"/>
        <w:right w:val="none" w:sz="0" w:space="0" w:color="auto"/>
      </w:divBdr>
    </w:div>
    <w:div w:id="1083723041">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 w:id="1879201916">
      <w:bodyDiv w:val="1"/>
      <w:marLeft w:val="0"/>
      <w:marRight w:val="0"/>
      <w:marTop w:val="0"/>
      <w:marBottom w:val="0"/>
      <w:divBdr>
        <w:top w:val="none" w:sz="0" w:space="0" w:color="auto"/>
        <w:left w:val="none" w:sz="0" w:space="0" w:color="auto"/>
        <w:bottom w:val="none" w:sz="0" w:space="0" w:color="auto"/>
        <w:right w:val="none" w:sz="0" w:space="0" w:color="auto"/>
      </w:divBdr>
      <w:divsChild>
        <w:div w:id="157381650">
          <w:marLeft w:val="0"/>
          <w:marRight w:val="0"/>
          <w:marTop w:val="0"/>
          <w:marBottom w:val="0"/>
          <w:divBdr>
            <w:top w:val="none" w:sz="0" w:space="0" w:color="auto"/>
            <w:left w:val="none" w:sz="0" w:space="0" w:color="auto"/>
            <w:bottom w:val="none" w:sz="0" w:space="0" w:color="auto"/>
            <w:right w:val="none" w:sz="0" w:space="0" w:color="auto"/>
          </w:divBdr>
          <w:divsChild>
            <w:div w:id="237982539">
              <w:marLeft w:val="0"/>
              <w:marRight w:val="0"/>
              <w:marTop w:val="0"/>
              <w:marBottom w:val="0"/>
              <w:divBdr>
                <w:top w:val="none" w:sz="0" w:space="0" w:color="auto"/>
                <w:left w:val="none" w:sz="0" w:space="0" w:color="auto"/>
                <w:bottom w:val="single" w:sz="6" w:space="0" w:color="C0C0C0"/>
                <w:right w:val="none" w:sz="0" w:space="0" w:color="auto"/>
              </w:divBdr>
              <w:divsChild>
                <w:div w:id="646082855">
                  <w:marLeft w:val="0"/>
                  <w:marRight w:val="0"/>
                  <w:marTop w:val="0"/>
                  <w:marBottom w:val="0"/>
                  <w:divBdr>
                    <w:top w:val="none" w:sz="0" w:space="0" w:color="auto"/>
                    <w:left w:val="none" w:sz="0" w:space="0" w:color="auto"/>
                    <w:bottom w:val="none" w:sz="0" w:space="0" w:color="auto"/>
                    <w:right w:val="none" w:sz="0" w:space="0" w:color="auto"/>
                  </w:divBdr>
                  <w:divsChild>
                    <w:div w:id="523176945">
                      <w:marLeft w:val="0"/>
                      <w:marRight w:val="0"/>
                      <w:marTop w:val="0"/>
                      <w:marBottom w:val="0"/>
                      <w:divBdr>
                        <w:top w:val="none" w:sz="0" w:space="0" w:color="auto"/>
                        <w:left w:val="none" w:sz="0" w:space="0" w:color="auto"/>
                        <w:bottom w:val="none" w:sz="0" w:space="0" w:color="auto"/>
                        <w:right w:val="none" w:sz="0" w:space="0" w:color="auto"/>
                      </w:divBdr>
                      <w:divsChild>
                        <w:div w:id="846214669">
                          <w:marLeft w:val="0"/>
                          <w:marRight w:val="0"/>
                          <w:marTop w:val="0"/>
                          <w:marBottom w:val="0"/>
                          <w:divBdr>
                            <w:top w:val="none" w:sz="0" w:space="0" w:color="auto"/>
                            <w:left w:val="none" w:sz="0" w:space="0" w:color="auto"/>
                            <w:bottom w:val="none" w:sz="0" w:space="0" w:color="auto"/>
                            <w:right w:val="none" w:sz="0" w:space="0" w:color="auto"/>
                          </w:divBdr>
                          <w:divsChild>
                            <w:div w:id="9105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454688">
      <w:bodyDiv w:val="1"/>
      <w:marLeft w:val="0"/>
      <w:marRight w:val="0"/>
      <w:marTop w:val="0"/>
      <w:marBottom w:val="0"/>
      <w:divBdr>
        <w:top w:val="none" w:sz="0" w:space="0" w:color="auto"/>
        <w:left w:val="none" w:sz="0" w:space="0" w:color="auto"/>
        <w:bottom w:val="none" w:sz="0" w:space="0" w:color="auto"/>
        <w:right w:val="none" w:sz="0" w:space="0" w:color="auto"/>
      </w:divBdr>
    </w:div>
    <w:div w:id="1984196009">
      <w:bodyDiv w:val="1"/>
      <w:marLeft w:val="0"/>
      <w:marRight w:val="0"/>
      <w:marTop w:val="0"/>
      <w:marBottom w:val="0"/>
      <w:divBdr>
        <w:top w:val="none" w:sz="0" w:space="0" w:color="auto"/>
        <w:left w:val="none" w:sz="0" w:space="0" w:color="auto"/>
        <w:bottom w:val="none" w:sz="0" w:space="0" w:color="auto"/>
        <w:right w:val="none" w:sz="0" w:space="0" w:color="auto"/>
      </w:divBdr>
    </w:div>
    <w:div w:id="20151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31982\AppData\Local\Temp\M&#7851;u_&#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1F42B-5811-4F39-BA9A-FDB6C3BB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Mẫu_Đề cương Đồ án tốt nghiệp</Template>
  <TotalTime>123</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Duy.Pham</dc:creator>
  <cp:keywords/>
  <cp:lastModifiedBy>Admin</cp:lastModifiedBy>
  <cp:revision>26</cp:revision>
  <dcterms:created xsi:type="dcterms:W3CDTF">2021-01-25T15:48:00Z</dcterms:created>
  <dcterms:modified xsi:type="dcterms:W3CDTF">2021-03-04T15:16:00Z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